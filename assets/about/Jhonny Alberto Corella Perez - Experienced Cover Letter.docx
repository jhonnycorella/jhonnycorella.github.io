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8D" w:rsidRPr="005B2486" w:rsidRDefault="00D357FB" w:rsidP="00CF682C">
      <w:pPr>
        <w:pStyle w:val="Title"/>
        <w:jc w:val="both"/>
        <w:rPr>
          <w:lang w:val="es-CR"/>
        </w:rPr>
      </w:pPr>
      <w:r w:rsidRPr="005B2486">
        <w:rPr>
          <w:lang w:val="es-CR"/>
        </w:rPr>
        <w:t>Jhonny Alberto Corella Pérez</w:t>
      </w:r>
    </w:p>
    <w:p w:rsidR="008417D1" w:rsidRPr="00D357FB" w:rsidRDefault="00D357FB" w:rsidP="00CF682C">
      <w:pPr>
        <w:jc w:val="both"/>
        <w:rPr>
          <w:sz w:val="20"/>
          <w:szCs w:val="20"/>
          <w:lang w:val="es-CR"/>
        </w:rPr>
      </w:pPr>
      <w:r w:rsidRPr="00D357FB">
        <w:rPr>
          <w:sz w:val="20"/>
          <w:szCs w:val="20"/>
          <w:lang w:val="es-CR"/>
        </w:rPr>
        <w:t>San Carlos, Alajuela, Costa Rica</w:t>
      </w:r>
      <w:r w:rsidR="008417D1" w:rsidRPr="00D357FB">
        <w:rPr>
          <w:sz w:val="20"/>
          <w:szCs w:val="20"/>
          <w:lang w:val="es-CR"/>
        </w:rPr>
        <w:t> | </w:t>
      </w:r>
      <w:r w:rsidRPr="00D357FB">
        <w:rPr>
          <w:sz w:val="20"/>
          <w:szCs w:val="20"/>
          <w:lang w:val="es-CR"/>
        </w:rPr>
        <w:t>+506 8955 9021</w:t>
      </w:r>
      <w:r w:rsidR="008417D1" w:rsidRPr="00D357FB">
        <w:rPr>
          <w:sz w:val="20"/>
          <w:szCs w:val="20"/>
          <w:lang w:val="es-CR"/>
        </w:rPr>
        <w:t> | </w:t>
      </w:r>
      <w:hyperlink r:id="rId7" w:history="1">
        <w:r w:rsidRPr="00D357FB">
          <w:rPr>
            <w:rStyle w:val="Hyperlink"/>
            <w:sz w:val="20"/>
            <w:szCs w:val="20"/>
            <w:lang w:val="es-CR"/>
          </w:rPr>
          <w:t>jhonnycorella@gmail.com</w:t>
        </w:r>
      </w:hyperlink>
      <w:r w:rsidRPr="00D357FB">
        <w:rPr>
          <w:sz w:val="20"/>
          <w:szCs w:val="20"/>
          <w:lang w:val="es-CR"/>
        </w:rPr>
        <w:t xml:space="preserve"> | jhonnycorella.github.io</w:t>
      </w:r>
    </w:p>
    <w:sdt>
      <w:sdtPr>
        <w:alias w:val="Date:"/>
        <w:tag w:val="Date:"/>
        <w:id w:val="394869556"/>
        <w:placeholder>
          <w:docPart w:val="93A80C9621BC40CAAC5FAF07C2CC96A3"/>
        </w:placeholder>
        <w:temporary/>
        <w:showingPlcHdr/>
        <w15:appearance w15:val="hidden"/>
      </w:sdtPr>
      <w:sdtEndPr/>
      <w:sdtContent>
        <w:p w:rsidR="008C4A27" w:rsidRDefault="008C4A27" w:rsidP="00CF682C">
          <w:pPr>
            <w:pStyle w:val="Date"/>
            <w:jc w:val="both"/>
          </w:pPr>
          <w:r>
            <w:t>Date</w:t>
          </w:r>
        </w:p>
      </w:sdtContent>
    </w:sdt>
    <w:sdt>
      <w:sdtPr>
        <w:alias w:val="Recipient Name:"/>
        <w:tag w:val="Recipient Name:"/>
        <w:id w:val="1064140302"/>
        <w:placeholder>
          <w:docPart w:val="67647C558D00430FAD99AC896A39CE63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8C4A27" w:rsidRDefault="00F34A95" w:rsidP="00CF682C">
          <w:pPr>
            <w:pStyle w:val="Address"/>
            <w:jc w:val="both"/>
          </w:pPr>
          <w:r>
            <w:t>Recipient Name</w:t>
          </w:r>
        </w:p>
      </w:sdtContent>
    </w:sdt>
    <w:sdt>
      <w:sdtPr>
        <w:alias w:val="Title, Company, Address, City, ST ZIP Code:"/>
        <w:tag w:val="Title, Company, Address, City, ST ZIP Code:"/>
        <w:id w:val="1366563885"/>
        <w:placeholder>
          <w:docPart w:val="AAE615AE377D491C93392283FBEB00DB"/>
        </w:placeholder>
        <w:temporary/>
        <w:showingPlcHdr/>
        <w15:appearance w15:val="hidden"/>
      </w:sdtPr>
      <w:sdtEndPr/>
      <w:sdtContent>
        <w:p w:rsidR="008417D1" w:rsidRDefault="00B137AD" w:rsidP="00CF682C">
          <w:pPr>
            <w:pStyle w:val="Address"/>
            <w:jc w:val="both"/>
          </w:pPr>
          <w:r>
            <w:t>Title</w:t>
          </w:r>
          <w:r>
            <w:br/>
            <w:t>Company</w:t>
          </w:r>
          <w:r>
            <w:br/>
            <w:t>Address</w:t>
          </w:r>
          <w:r w:rsidR="00F34A95">
            <w:br/>
            <w:t xml:space="preserve">City, ST </w:t>
          </w:r>
          <w:r w:rsidR="008417D1">
            <w:t>ZIP Code</w:t>
          </w:r>
        </w:p>
      </w:sdtContent>
    </w:sdt>
    <w:p w:rsidR="008C4A27" w:rsidRDefault="008417D1" w:rsidP="00CF682C">
      <w:pPr>
        <w:pStyle w:val="Salutation"/>
        <w:jc w:val="both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C3FD88442A864D0EBEBD17B4006C587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34A95">
            <w:t>Recipient Name</w:t>
          </w:r>
        </w:sdtContent>
      </w:sdt>
      <w:r w:rsidR="008C4A27">
        <w:t>:</w:t>
      </w:r>
    </w:p>
    <w:p w:rsidR="005B2486" w:rsidRDefault="005B2486" w:rsidP="005B2486">
      <w:pPr>
        <w:jc w:val="both"/>
      </w:pPr>
      <w:r>
        <w:t xml:space="preserve">Having recently learned of the </w:t>
      </w:r>
      <w:r w:rsidRPr="005B2486">
        <w:rPr>
          <w:b/>
          <w:highlight w:val="yellow"/>
        </w:rPr>
        <w:t>[Target Role]</w:t>
      </w:r>
      <w:r>
        <w:t xml:space="preserve"> opportunity with </w:t>
      </w:r>
      <w:r w:rsidRPr="005B2486">
        <w:rPr>
          <w:b/>
          <w:highlight w:val="yellow"/>
        </w:rPr>
        <w:t>[Target Company]</w:t>
      </w:r>
      <w:r>
        <w:t>, I was compelled to contact you right away with my interest. In hopes of being considered for this position, I've included a brief outline of my background and qualifications for your review. I believe that I could make a strong addition to your team and offer the following career high</w:t>
      </w:r>
      <w:r>
        <w:t>lights to support my candidacy:</w:t>
      </w:r>
    </w:p>
    <w:p w:rsidR="005B2486" w:rsidRDefault="005B2486" w:rsidP="005B2486">
      <w:pPr>
        <w:pStyle w:val="ListParagraph"/>
        <w:numPr>
          <w:ilvl w:val="0"/>
          <w:numId w:val="17"/>
        </w:numPr>
        <w:jc w:val="both"/>
      </w:pPr>
      <w:r>
        <w:t xml:space="preserve">In-depth knowledge of </w:t>
      </w:r>
      <w:r w:rsidRPr="005B2486">
        <w:rPr>
          <w:b/>
          <w:highlight w:val="yellow"/>
        </w:rPr>
        <w:t>[Area of expertise</w:t>
      </w:r>
      <w:r w:rsidRPr="005B2486">
        <w:rPr>
          <w:b/>
          <w:highlight w:val="yellow"/>
        </w:rPr>
        <w:t xml:space="preserve"> relevant to Target Job Title]</w:t>
      </w:r>
      <w:r>
        <w:t>.</w:t>
      </w:r>
    </w:p>
    <w:p w:rsidR="005B2486" w:rsidRDefault="005B2486" w:rsidP="005B2486">
      <w:pPr>
        <w:pStyle w:val="ListParagraph"/>
        <w:numPr>
          <w:ilvl w:val="0"/>
          <w:numId w:val="17"/>
        </w:numPr>
        <w:jc w:val="both"/>
      </w:pPr>
      <w:r>
        <w:t xml:space="preserve">Advanced training in </w:t>
      </w:r>
      <w:r w:rsidRPr="005B2486">
        <w:rPr>
          <w:b/>
          <w:highlight w:val="yellow"/>
        </w:rPr>
        <w:t>[Area of s</w:t>
      </w:r>
      <w:r w:rsidRPr="005B2486">
        <w:rPr>
          <w:b/>
          <w:highlight w:val="yellow"/>
        </w:rPr>
        <w:t>tudy or Training Program Name]</w:t>
      </w:r>
      <w:r>
        <w:t>.</w:t>
      </w:r>
    </w:p>
    <w:p w:rsidR="005B2486" w:rsidRDefault="005B2486" w:rsidP="005B2486">
      <w:pPr>
        <w:pStyle w:val="ListParagraph"/>
        <w:numPr>
          <w:ilvl w:val="0"/>
          <w:numId w:val="17"/>
        </w:numPr>
        <w:jc w:val="both"/>
      </w:pPr>
      <w:r>
        <w:t xml:space="preserve">Exceptional ability to </w:t>
      </w:r>
      <w:r w:rsidRPr="005B2486">
        <w:rPr>
          <w:b/>
          <w:highlight w:val="yellow"/>
        </w:rPr>
        <w:t>[Ski</w:t>
      </w:r>
      <w:r w:rsidRPr="005B2486">
        <w:rPr>
          <w:b/>
          <w:highlight w:val="yellow"/>
        </w:rPr>
        <w:t>ll 1], [Skill 2] and [Skill 3]</w:t>
      </w:r>
      <w:r>
        <w:t>.</w:t>
      </w:r>
    </w:p>
    <w:p w:rsidR="005B2486" w:rsidRDefault="005B2486" w:rsidP="005B2486">
      <w:pPr>
        <w:pStyle w:val="ListParagraph"/>
        <w:numPr>
          <w:ilvl w:val="0"/>
          <w:numId w:val="17"/>
        </w:numPr>
        <w:jc w:val="both"/>
      </w:pPr>
      <w:r>
        <w:t xml:space="preserve">Hands-on experience in </w:t>
      </w:r>
      <w:r w:rsidRPr="005B2486">
        <w:rPr>
          <w:b/>
          <w:highlight w:val="yellow"/>
        </w:rPr>
        <w:t>[Previous Job Title or Experience Relevan</w:t>
      </w:r>
      <w:r w:rsidRPr="005B2486">
        <w:rPr>
          <w:b/>
          <w:highlight w:val="yellow"/>
        </w:rPr>
        <w:t>t to Target Job Title]</w:t>
      </w:r>
      <w:r>
        <w:t>.</w:t>
      </w:r>
    </w:p>
    <w:p w:rsidR="008417D1" w:rsidRDefault="005B2486" w:rsidP="005B2486">
      <w:pPr>
        <w:jc w:val="both"/>
      </w:pPr>
      <w:r>
        <w:t>Moreover, I possess excellent collaboration, communication and customer service strengths. For a greater presentation of career contributions and achievements, please see my enclosed resume. I welcome the opportunity to speak with you at your earliest convenience and thank you for your time and consideration.</w:t>
      </w:r>
      <w:bookmarkStart w:id="0" w:name="_GoBack"/>
      <w:bookmarkEnd w:id="0"/>
    </w:p>
    <w:p w:rsidR="00D357FB" w:rsidRDefault="008417D1" w:rsidP="00CF682C">
      <w:pPr>
        <w:pStyle w:val="Closing"/>
        <w:jc w:val="both"/>
      </w:pPr>
      <w:r>
        <w:t>Sincerely,</w:t>
      </w:r>
    </w:p>
    <w:p w:rsidR="00B4528D" w:rsidRPr="00F34A95" w:rsidRDefault="00D357FB" w:rsidP="00CF682C">
      <w:pPr>
        <w:pStyle w:val="Closing"/>
        <w:jc w:val="both"/>
        <w:rPr>
          <w:color w:val="404040" w:themeColor="text1" w:themeTint="BF"/>
        </w:rPr>
      </w:pPr>
      <w:r w:rsidRPr="00D357FB">
        <w:rPr>
          <w:color w:val="404040" w:themeColor="text1" w:themeTint="BF"/>
        </w:rPr>
        <w:t>Jhonny Alberto Corella Pérez</w:t>
      </w:r>
    </w:p>
    <w:sectPr w:rsidR="00B4528D" w:rsidRPr="00F34A95">
      <w:footerReference w:type="default" r:id="rId8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82A" w:rsidRDefault="0079582A" w:rsidP="008C4A27">
      <w:pPr>
        <w:spacing w:after="0"/>
      </w:pPr>
      <w:r>
        <w:separator/>
      </w:r>
    </w:p>
  </w:endnote>
  <w:endnote w:type="continuationSeparator" w:id="0">
    <w:p w:rsidR="0079582A" w:rsidRDefault="0079582A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B248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82A" w:rsidRDefault="0079582A" w:rsidP="008C4A27">
      <w:pPr>
        <w:spacing w:after="0"/>
      </w:pPr>
      <w:r>
        <w:separator/>
      </w:r>
    </w:p>
  </w:footnote>
  <w:footnote w:type="continuationSeparator" w:id="0">
    <w:p w:rsidR="0079582A" w:rsidRDefault="0079582A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403D9"/>
    <w:multiLevelType w:val="hybridMultilevel"/>
    <w:tmpl w:val="DA687090"/>
    <w:lvl w:ilvl="0" w:tplc="9D60E3C6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B961FD"/>
    <w:multiLevelType w:val="hybridMultilevel"/>
    <w:tmpl w:val="DEE2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0"/>
  </w:num>
  <w:num w:numId="5">
    <w:abstractNumId w:val="11"/>
  </w:num>
  <w:num w:numId="6">
    <w:abstractNumId w:val="13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FB"/>
    <w:rsid w:val="00077B54"/>
    <w:rsid w:val="00293B83"/>
    <w:rsid w:val="004C6507"/>
    <w:rsid w:val="00586C86"/>
    <w:rsid w:val="005B2486"/>
    <w:rsid w:val="006A3CE7"/>
    <w:rsid w:val="0079582A"/>
    <w:rsid w:val="008417D1"/>
    <w:rsid w:val="008C4A27"/>
    <w:rsid w:val="008F7EFF"/>
    <w:rsid w:val="00A71493"/>
    <w:rsid w:val="00B137AD"/>
    <w:rsid w:val="00B4528D"/>
    <w:rsid w:val="00CF682C"/>
    <w:rsid w:val="00D357FB"/>
    <w:rsid w:val="00D77740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DEDA-6379-4D86-9F9A-EEEF104D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D357FB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B2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honnycorel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A80C9621BC40CAAC5FAF07C2CC9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D534-518D-4841-B85D-B23D7241F499}"/>
      </w:docPartPr>
      <w:docPartBody>
        <w:p w:rsidR="005074ED" w:rsidRDefault="009F02D0">
          <w:pPr>
            <w:pStyle w:val="93A80C9621BC40CAAC5FAF07C2CC96A3"/>
          </w:pPr>
          <w:r>
            <w:t>Date</w:t>
          </w:r>
        </w:p>
      </w:docPartBody>
    </w:docPart>
    <w:docPart>
      <w:docPartPr>
        <w:name w:val="67647C558D00430FAD99AC896A39C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4EF-3D5F-4034-BB5D-6F97571B759F}"/>
      </w:docPartPr>
      <w:docPartBody>
        <w:p w:rsidR="005074ED" w:rsidRDefault="009F02D0">
          <w:pPr>
            <w:pStyle w:val="67647C558D00430FAD99AC896A39CE63"/>
          </w:pPr>
          <w:r>
            <w:t>Recipient Name</w:t>
          </w:r>
        </w:p>
      </w:docPartBody>
    </w:docPart>
    <w:docPart>
      <w:docPartPr>
        <w:name w:val="AAE615AE377D491C93392283FBEB0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1D50-F726-4A11-9426-740BDD606F8B}"/>
      </w:docPartPr>
      <w:docPartBody>
        <w:p w:rsidR="005074ED" w:rsidRDefault="009F02D0">
          <w:pPr>
            <w:pStyle w:val="AAE615AE377D491C93392283FBEB00DB"/>
          </w:pPr>
          <w:r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C3FD88442A864D0EBEBD17B4006C5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B5B6-85D1-44AD-B5F1-3B9059691F5C}"/>
      </w:docPartPr>
      <w:docPartBody>
        <w:p w:rsidR="005074ED" w:rsidRDefault="009F02D0">
          <w:pPr>
            <w:pStyle w:val="C3FD88442A864D0EBEBD17B4006C587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D0"/>
    <w:rsid w:val="005074ED"/>
    <w:rsid w:val="009F02D0"/>
    <w:rsid w:val="00FA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8C6991AF147E29697575D07907DCE">
    <w:name w:val="FF18C6991AF147E29697575D07907DCE"/>
  </w:style>
  <w:style w:type="paragraph" w:customStyle="1" w:styleId="DAC3F1EE90BF47798806875E01B8D5E8">
    <w:name w:val="DAC3F1EE90BF47798806875E01B8D5E8"/>
  </w:style>
  <w:style w:type="paragraph" w:customStyle="1" w:styleId="4C720B5C45BF4D60BB944D1F38C85070">
    <w:name w:val="4C720B5C45BF4D60BB944D1F38C85070"/>
  </w:style>
  <w:style w:type="paragraph" w:customStyle="1" w:styleId="990C4CF66EF1424BBADB2B9FD0C26607">
    <w:name w:val="990C4CF66EF1424BBADB2B9FD0C26607"/>
  </w:style>
  <w:style w:type="paragraph" w:customStyle="1" w:styleId="93A80C9621BC40CAAC5FAF07C2CC96A3">
    <w:name w:val="93A80C9621BC40CAAC5FAF07C2CC96A3"/>
  </w:style>
  <w:style w:type="paragraph" w:customStyle="1" w:styleId="67647C558D00430FAD99AC896A39CE63">
    <w:name w:val="67647C558D00430FAD99AC896A39CE63"/>
  </w:style>
  <w:style w:type="paragraph" w:customStyle="1" w:styleId="AAE615AE377D491C93392283FBEB00DB">
    <w:name w:val="AAE615AE377D491C93392283FBEB00DB"/>
  </w:style>
  <w:style w:type="paragraph" w:customStyle="1" w:styleId="C3FD88442A864D0EBEBD17B4006C5876">
    <w:name w:val="C3FD88442A864D0EBEBD17B4006C5876"/>
  </w:style>
  <w:style w:type="paragraph" w:customStyle="1" w:styleId="419401E8A9994DCEAED7DEF3B129780A">
    <w:name w:val="419401E8A9994DCEAED7DEF3B129780A"/>
  </w:style>
  <w:style w:type="paragraph" w:customStyle="1" w:styleId="46C62E90B2704259BD7E3D55D94478E6">
    <w:name w:val="46C62E90B2704259BD7E3D55D9447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10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Alberto Corella Pérez</dc:creator>
  <cp:keywords/>
  <dc:description/>
  <cp:lastModifiedBy>Jhonny Alberto Corella Pérez</cp:lastModifiedBy>
  <cp:revision>4</cp:revision>
  <dcterms:created xsi:type="dcterms:W3CDTF">2020-05-01T17:51:00Z</dcterms:created>
  <dcterms:modified xsi:type="dcterms:W3CDTF">2020-05-01T18:07:00Z</dcterms:modified>
</cp:coreProperties>
</file>