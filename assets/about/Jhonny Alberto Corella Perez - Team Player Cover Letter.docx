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8D" w:rsidRPr="00311159" w:rsidRDefault="00D357FB" w:rsidP="00CF682C">
      <w:pPr>
        <w:pStyle w:val="Title"/>
        <w:jc w:val="both"/>
        <w:rPr>
          <w:lang w:val="es-CR"/>
        </w:rPr>
      </w:pPr>
      <w:r w:rsidRPr="00311159">
        <w:rPr>
          <w:lang w:val="es-CR"/>
        </w:rPr>
        <w:t>Jhonny Alberto Corella Pérez</w:t>
      </w:r>
    </w:p>
    <w:p w:rsidR="008417D1" w:rsidRPr="00311159" w:rsidRDefault="00D357FB" w:rsidP="00CF682C">
      <w:pPr>
        <w:jc w:val="both"/>
        <w:rPr>
          <w:rFonts w:asciiTheme="majorHAnsi" w:hAnsiTheme="majorHAnsi"/>
          <w:sz w:val="20"/>
          <w:szCs w:val="20"/>
          <w:lang w:val="es-CR"/>
        </w:rPr>
      </w:pPr>
      <w:r w:rsidRPr="00311159">
        <w:rPr>
          <w:rFonts w:asciiTheme="majorHAnsi" w:hAnsiTheme="majorHAnsi"/>
          <w:sz w:val="20"/>
          <w:szCs w:val="20"/>
          <w:lang w:val="es-CR"/>
        </w:rPr>
        <w:t>San Carlos, Alajuela, Costa Rica</w:t>
      </w:r>
      <w:r w:rsidR="008417D1" w:rsidRPr="00311159">
        <w:rPr>
          <w:rFonts w:asciiTheme="majorHAnsi" w:hAnsiTheme="majorHAnsi"/>
          <w:sz w:val="20"/>
          <w:szCs w:val="20"/>
          <w:lang w:val="es-CR"/>
        </w:rPr>
        <w:t> | </w:t>
      </w:r>
      <w:r w:rsidRPr="00311159">
        <w:rPr>
          <w:rFonts w:asciiTheme="majorHAnsi" w:hAnsiTheme="majorHAnsi"/>
          <w:sz w:val="20"/>
          <w:szCs w:val="20"/>
          <w:lang w:val="es-CR"/>
        </w:rPr>
        <w:t>+506 8955 9021</w:t>
      </w:r>
      <w:r w:rsidR="008417D1" w:rsidRPr="00311159">
        <w:rPr>
          <w:rFonts w:asciiTheme="majorHAnsi" w:hAnsiTheme="majorHAnsi"/>
          <w:sz w:val="20"/>
          <w:szCs w:val="20"/>
          <w:lang w:val="es-CR"/>
        </w:rPr>
        <w:t> | </w:t>
      </w:r>
      <w:hyperlink r:id="rId7" w:history="1">
        <w:r w:rsidRPr="00311159">
          <w:rPr>
            <w:rStyle w:val="Hyperlink"/>
            <w:rFonts w:asciiTheme="majorHAnsi" w:hAnsiTheme="majorHAnsi"/>
            <w:sz w:val="20"/>
            <w:szCs w:val="20"/>
            <w:lang w:val="es-CR"/>
          </w:rPr>
          <w:t>jhonnycorella@gmail.com</w:t>
        </w:r>
      </w:hyperlink>
      <w:r w:rsidRPr="00311159">
        <w:rPr>
          <w:rFonts w:asciiTheme="majorHAnsi" w:hAnsiTheme="majorHAnsi"/>
          <w:sz w:val="20"/>
          <w:szCs w:val="20"/>
          <w:lang w:val="es-CR"/>
        </w:rPr>
        <w:t xml:space="preserve"> | </w:t>
      </w:r>
      <w:hyperlink r:id="rId8" w:history="1">
        <w:r w:rsidRPr="0013167A">
          <w:rPr>
            <w:rStyle w:val="Hyperlink"/>
            <w:rFonts w:asciiTheme="majorHAnsi" w:hAnsiTheme="majorHAnsi"/>
            <w:sz w:val="20"/>
            <w:szCs w:val="20"/>
            <w:lang w:val="es-CR"/>
          </w:rPr>
          <w:t>jhonnycorella.github.io</w:t>
        </w:r>
      </w:hyperlink>
    </w:p>
    <w:sdt>
      <w:sdtPr>
        <w:rPr>
          <w:rFonts w:asciiTheme="majorHAnsi" w:hAnsiTheme="majorHAnsi"/>
        </w:rPr>
        <w:alias w:val="Date:"/>
        <w:tag w:val="Date:"/>
        <w:id w:val="394869556"/>
        <w:placeholder>
          <w:docPart w:val="93A80C9621BC40CAAC5FAF07C2CC96A3"/>
        </w:placeholder>
        <w:temporary/>
        <w:showingPlcHdr/>
        <w15:appearance w15:val="hidden"/>
      </w:sdtPr>
      <w:sdtEndPr/>
      <w:sdtContent>
        <w:p w:rsidR="008C4A27" w:rsidRPr="00311159" w:rsidRDefault="008C4A27" w:rsidP="00CF682C">
          <w:pPr>
            <w:pStyle w:val="Date"/>
            <w:jc w:val="both"/>
            <w:rPr>
              <w:rFonts w:asciiTheme="majorHAnsi" w:hAnsiTheme="majorHAnsi"/>
            </w:rPr>
          </w:pPr>
          <w:r w:rsidRPr="00311159">
            <w:rPr>
              <w:rFonts w:asciiTheme="majorHAnsi" w:hAnsiTheme="majorHAnsi"/>
              <w:highlight w:val="yellow"/>
            </w:rPr>
            <w:t>Date</w:t>
          </w:r>
        </w:p>
      </w:sdtContent>
    </w:sdt>
    <w:sdt>
      <w:sdtPr>
        <w:rPr>
          <w:rFonts w:asciiTheme="majorHAnsi" w:hAnsiTheme="majorHAnsi"/>
        </w:rPr>
        <w:alias w:val="Recipient Name:"/>
        <w:tag w:val="Recipient Name:"/>
        <w:id w:val="1064140302"/>
        <w:placeholder>
          <w:docPart w:val="67647C558D00430FAD99AC896A39CE63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8C4A27" w:rsidRPr="00311159" w:rsidRDefault="00F34A95" w:rsidP="00CF682C">
          <w:pPr>
            <w:pStyle w:val="Address"/>
            <w:jc w:val="both"/>
            <w:rPr>
              <w:rFonts w:asciiTheme="majorHAnsi" w:hAnsiTheme="majorHAnsi"/>
            </w:rPr>
          </w:pPr>
          <w:r w:rsidRPr="00311159">
            <w:rPr>
              <w:rFonts w:asciiTheme="majorHAnsi" w:hAnsiTheme="majorHAnsi"/>
              <w:highlight w:val="yellow"/>
            </w:rPr>
            <w:t>Recipient Name</w:t>
          </w:r>
        </w:p>
      </w:sdtContent>
    </w:sdt>
    <w:sdt>
      <w:sdtPr>
        <w:rPr>
          <w:rFonts w:asciiTheme="majorHAnsi" w:hAnsiTheme="majorHAnsi"/>
        </w:rPr>
        <w:alias w:val="Title, Company, Address, City, ST ZIP Code:"/>
        <w:tag w:val="Title, Company, Address, City, ST ZIP Code:"/>
        <w:id w:val="1366563885"/>
        <w:placeholder>
          <w:docPart w:val="AAE615AE377D491C93392283FBEB00DB"/>
        </w:placeholder>
        <w:temporary/>
        <w:showingPlcHdr/>
        <w15:appearance w15:val="hidden"/>
      </w:sdtPr>
      <w:sdtEndPr/>
      <w:sdtContent>
        <w:p w:rsidR="008417D1" w:rsidRPr="00311159" w:rsidRDefault="00B137AD" w:rsidP="00CF682C">
          <w:pPr>
            <w:pStyle w:val="Address"/>
            <w:jc w:val="both"/>
            <w:rPr>
              <w:rFonts w:asciiTheme="majorHAnsi" w:hAnsiTheme="majorHAnsi"/>
            </w:rPr>
          </w:pPr>
          <w:r w:rsidRPr="00311159">
            <w:rPr>
              <w:rFonts w:asciiTheme="majorHAnsi" w:hAnsiTheme="majorHAnsi"/>
              <w:highlight w:val="yellow"/>
            </w:rPr>
            <w:t>Title</w:t>
          </w:r>
          <w:r w:rsidRPr="00311159">
            <w:rPr>
              <w:rFonts w:asciiTheme="majorHAnsi" w:hAnsiTheme="majorHAnsi"/>
              <w:highlight w:val="yellow"/>
            </w:rPr>
            <w:br/>
            <w:t>Company</w:t>
          </w:r>
          <w:r w:rsidRPr="00311159">
            <w:rPr>
              <w:rFonts w:asciiTheme="majorHAnsi" w:hAnsiTheme="majorHAnsi"/>
              <w:highlight w:val="yellow"/>
            </w:rPr>
            <w:br/>
            <w:t>Address</w:t>
          </w:r>
          <w:r w:rsidR="00F34A95" w:rsidRPr="00311159">
            <w:rPr>
              <w:rFonts w:asciiTheme="majorHAnsi" w:hAnsiTheme="majorHAnsi"/>
              <w:highlight w:val="yellow"/>
            </w:rPr>
            <w:br/>
            <w:t xml:space="preserve">City, ST </w:t>
          </w:r>
          <w:r w:rsidR="008417D1" w:rsidRPr="00311159">
            <w:rPr>
              <w:rFonts w:asciiTheme="majorHAnsi" w:hAnsiTheme="majorHAnsi"/>
              <w:highlight w:val="yellow"/>
            </w:rPr>
            <w:t>ZIP Code</w:t>
          </w:r>
        </w:p>
      </w:sdtContent>
    </w:sdt>
    <w:p w:rsidR="008C4A27" w:rsidRPr="00311159" w:rsidRDefault="008417D1" w:rsidP="00CF682C">
      <w:pPr>
        <w:pStyle w:val="Salutation"/>
        <w:jc w:val="both"/>
        <w:rPr>
          <w:rFonts w:asciiTheme="majorHAnsi" w:hAnsiTheme="majorHAnsi"/>
        </w:rPr>
      </w:pPr>
      <w:r w:rsidRPr="00311159">
        <w:rPr>
          <w:rFonts w:asciiTheme="majorHAnsi" w:hAnsiTheme="majorHAnsi"/>
        </w:rPr>
        <w:t>Dear</w:t>
      </w:r>
      <w:r w:rsidR="008C4A27" w:rsidRPr="00311159">
        <w:rPr>
          <w:rFonts w:asciiTheme="majorHAnsi" w:hAnsiTheme="majorHAnsi"/>
        </w:rPr>
        <w:t xml:space="preserve"> </w:t>
      </w:r>
      <w:sdt>
        <w:sdtPr>
          <w:rPr>
            <w:rFonts w:asciiTheme="majorHAnsi" w:hAnsiTheme="majorHAnsi"/>
          </w:rPr>
          <w:alias w:val="Recipient Name:"/>
          <w:tag w:val="Recipient Name:"/>
          <w:id w:val="1981333490"/>
          <w:placeholder>
            <w:docPart w:val="C3FD88442A864D0EBEBD17B4006C587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34A95" w:rsidRPr="00311159">
            <w:rPr>
              <w:rFonts w:asciiTheme="majorHAnsi" w:hAnsiTheme="majorHAnsi"/>
              <w:highlight w:val="yellow"/>
            </w:rPr>
            <w:t>Recipient Name</w:t>
          </w:r>
        </w:sdtContent>
      </w:sdt>
      <w:r w:rsidR="008C4A27" w:rsidRPr="00311159">
        <w:rPr>
          <w:rFonts w:asciiTheme="majorHAnsi" w:hAnsiTheme="majorHAnsi"/>
        </w:rPr>
        <w:t>:</w:t>
      </w:r>
    </w:p>
    <w:p w:rsidR="00311159" w:rsidRPr="00311159" w:rsidRDefault="00311159" w:rsidP="0031115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Currently a</w:t>
      </w:r>
      <w:r w:rsidR="00513102" w:rsidRPr="00311159">
        <w:rPr>
          <w:rFonts w:asciiTheme="majorHAnsi" w:hAnsiTheme="majorHAnsi"/>
        </w:rPr>
        <w:t>s an experienced</w:t>
      </w:r>
      <w:r>
        <w:rPr>
          <w:rFonts w:asciiTheme="majorHAnsi" w:hAnsiTheme="majorHAnsi"/>
        </w:rPr>
        <w:t xml:space="preserve"> Software Engineer with more than 7 years of experience in software development mastered fundamentals like best practices, OOP principles and design patterns</w:t>
      </w:r>
      <w:r w:rsidR="00513102" w:rsidRPr="00311159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agile methodologies and several front-end and back-end tools that your job description mentioned so</w:t>
      </w:r>
      <w:r w:rsidR="00513102" w:rsidRPr="00311159">
        <w:rPr>
          <w:rFonts w:asciiTheme="majorHAnsi" w:hAnsiTheme="majorHAnsi"/>
        </w:rPr>
        <w:t xml:space="preserve"> the posting for </w:t>
      </w:r>
      <w:r w:rsidR="00513102" w:rsidRPr="00311159">
        <w:rPr>
          <w:rFonts w:asciiTheme="majorHAnsi" w:hAnsiTheme="majorHAnsi"/>
          <w:b/>
          <w:highlight w:val="yellow"/>
        </w:rPr>
        <w:t>[Target Role]</w:t>
      </w:r>
      <w:r w:rsidR="00513102" w:rsidRPr="00311159">
        <w:rPr>
          <w:rFonts w:asciiTheme="majorHAnsi" w:hAnsiTheme="majorHAnsi"/>
        </w:rPr>
        <w:t xml:space="preserve"> with </w:t>
      </w:r>
      <w:r w:rsidR="00513102" w:rsidRPr="00311159">
        <w:rPr>
          <w:rFonts w:asciiTheme="majorHAnsi" w:hAnsiTheme="majorHAnsi"/>
          <w:b/>
          <w:highlight w:val="yellow"/>
        </w:rPr>
        <w:t>[Target Company]</w:t>
      </w:r>
      <w:r w:rsidR="00513102" w:rsidRPr="00311159">
        <w:rPr>
          <w:rFonts w:asciiTheme="majorHAnsi" w:hAnsiTheme="majorHAnsi"/>
        </w:rPr>
        <w:t xml:space="preserve"> piqued my interest. When reviewing the job requirements, I was excited to see that my qualifications and personal traits align with your needs and mission.</w:t>
      </w:r>
      <w:r w:rsidR="0013167A">
        <w:rPr>
          <w:rFonts w:asciiTheme="majorHAnsi" w:hAnsiTheme="majorHAnsi"/>
        </w:rPr>
        <w:t xml:space="preserve"> </w:t>
      </w:r>
      <w:r w:rsidR="0013167A" w:rsidRPr="0013167A">
        <w:rPr>
          <w:rFonts w:asciiTheme="majorHAnsi" w:hAnsiTheme="majorHAnsi"/>
        </w:rPr>
        <w:t>I believe I have the ideal mix of skills and past e</w:t>
      </w:r>
      <w:r w:rsidR="0013167A">
        <w:rPr>
          <w:rFonts w:asciiTheme="majorHAnsi" w:hAnsiTheme="majorHAnsi"/>
        </w:rPr>
        <w:t>xperience to be a top candidate</w:t>
      </w:r>
      <w:r>
        <w:rPr>
          <w:rFonts w:asciiTheme="majorHAnsi" w:hAnsiTheme="majorHAnsi"/>
        </w:rPr>
        <w:t xml:space="preserve"> </w:t>
      </w:r>
      <w:r w:rsidR="0013167A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ince during my experience as Senior Software Engineer I’m skilled in </w:t>
      </w:r>
      <w:r w:rsidRPr="00311159">
        <w:rPr>
          <w:rFonts w:asciiTheme="majorHAnsi" w:hAnsiTheme="majorHAnsi"/>
          <w:b/>
          <w:highlight w:val="yellow"/>
        </w:rPr>
        <w:t>[Target Technologies</w:t>
      </w:r>
      <w:r>
        <w:rPr>
          <w:rFonts w:asciiTheme="majorHAnsi" w:hAnsiTheme="majorHAnsi"/>
          <w:b/>
          <w:highlight w:val="yellow"/>
        </w:rPr>
        <w:t xml:space="preserve"> With Approach Numbers</w:t>
      </w:r>
      <w:r w:rsidRPr="00311159">
        <w:rPr>
          <w:rFonts w:asciiTheme="majorHAnsi" w:hAnsiTheme="majorHAnsi"/>
          <w:b/>
          <w:highlight w:val="yellow"/>
        </w:rPr>
        <w:t>]</w:t>
      </w:r>
      <w:r>
        <w:rPr>
          <w:rFonts w:asciiTheme="majorHAnsi" w:hAnsiTheme="majorHAnsi"/>
        </w:rPr>
        <w:t xml:space="preserve">. </w:t>
      </w:r>
      <w:r w:rsidRPr="00311159">
        <w:rPr>
          <w:rFonts w:asciiTheme="majorHAnsi" w:hAnsiTheme="majorHAnsi"/>
        </w:rPr>
        <w:t>I believe I make a strong candidate for the senior front end developer position, and I eagerly submit my job application.</w:t>
      </w:r>
    </w:p>
    <w:p w:rsidR="00513102" w:rsidRPr="00311159" w:rsidRDefault="00513102" w:rsidP="00513102">
      <w:pPr>
        <w:jc w:val="both"/>
        <w:rPr>
          <w:rFonts w:asciiTheme="majorHAnsi" w:hAnsiTheme="majorHAnsi"/>
        </w:rPr>
      </w:pPr>
      <w:r w:rsidRPr="00311159">
        <w:rPr>
          <w:rFonts w:asciiTheme="majorHAnsi" w:hAnsiTheme="majorHAnsi"/>
        </w:rPr>
        <w:t xml:space="preserve">I bring a set of talents that I believe will be valuable to </w:t>
      </w:r>
      <w:r w:rsidRPr="00311159">
        <w:rPr>
          <w:rFonts w:asciiTheme="majorHAnsi" w:hAnsiTheme="majorHAnsi"/>
          <w:b/>
          <w:highlight w:val="yellow"/>
        </w:rPr>
        <w:t>[Target Company]</w:t>
      </w:r>
      <w:r w:rsidRPr="00311159">
        <w:rPr>
          <w:rFonts w:asciiTheme="majorHAnsi" w:hAnsiTheme="majorHAnsi"/>
        </w:rPr>
        <w:t xml:space="preserve">. In my </w:t>
      </w:r>
      <w:r w:rsidR="00EC1657" w:rsidRPr="00311159">
        <w:rPr>
          <w:rFonts w:asciiTheme="majorHAnsi" w:hAnsiTheme="majorHAnsi"/>
          <w:b/>
          <w:highlight w:val="yellow"/>
        </w:rPr>
        <w:t>[Target Role]</w:t>
      </w:r>
      <w:r w:rsidRPr="00311159">
        <w:rPr>
          <w:rFonts w:asciiTheme="majorHAnsi" w:hAnsiTheme="majorHAnsi"/>
        </w:rPr>
        <w:t xml:space="preserve"> role, I honed my abilities in </w:t>
      </w:r>
      <w:r w:rsidRPr="00311159">
        <w:rPr>
          <w:rFonts w:asciiTheme="majorHAnsi" w:hAnsiTheme="majorHAnsi"/>
          <w:b/>
          <w:highlight w:val="yellow"/>
        </w:rPr>
        <w:t>[Skill 1]</w:t>
      </w:r>
      <w:r w:rsidRPr="00311159">
        <w:rPr>
          <w:rFonts w:asciiTheme="majorHAnsi" w:hAnsiTheme="majorHAnsi"/>
        </w:rPr>
        <w:t xml:space="preserve"> and </w:t>
      </w:r>
      <w:r w:rsidRPr="00311159">
        <w:rPr>
          <w:rFonts w:asciiTheme="majorHAnsi" w:hAnsiTheme="majorHAnsi"/>
          <w:b/>
          <w:highlight w:val="yellow"/>
        </w:rPr>
        <w:t>[Skill 2]</w:t>
      </w:r>
      <w:r w:rsidRPr="00311159">
        <w:rPr>
          <w:rFonts w:asciiTheme="majorHAnsi" w:hAnsiTheme="majorHAnsi"/>
        </w:rPr>
        <w:t xml:space="preserve">, providing a solid foundation for the </w:t>
      </w:r>
      <w:r w:rsidRPr="00311159">
        <w:rPr>
          <w:rFonts w:asciiTheme="majorHAnsi" w:hAnsiTheme="majorHAnsi"/>
          <w:b/>
          <w:highlight w:val="yellow"/>
        </w:rPr>
        <w:t>[Target Role]</w:t>
      </w:r>
      <w:r w:rsidRPr="00311159">
        <w:rPr>
          <w:rFonts w:asciiTheme="majorHAnsi" w:hAnsiTheme="majorHAnsi"/>
        </w:rPr>
        <w:t xml:space="preserve"> position. My collaboration, people-centric nature, and eagerness to please have afforded me excellent communication skills. I am excited to contribute my strengths and proficiency in customer service toward your team efforts. As an extroverted and personable communicator with a proven track record in </w:t>
      </w:r>
      <w:r w:rsidRPr="00311159">
        <w:rPr>
          <w:rFonts w:asciiTheme="majorHAnsi" w:hAnsiTheme="majorHAnsi"/>
          <w:b/>
          <w:highlight w:val="yellow"/>
        </w:rPr>
        <w:t>[Skill 3]</w:t>
      </w:r>
      <w:r w:rsidRPr="00311159">
        <w:rPr>
          <w:rFonts w:asciiTheme="majorHAnsi" w:hAnsiTheme="majorHAnsi"/>
        </w:rPr>
        <w:t>, my focus on building strong professional relationships has been a valuable asset throughout my career.</w:t>
      </w:r>
    </w:p>
    <w:p w:rsidR="00D357FB" w:rsidRPr="00311159" w:rsidRDefault="008417D1" w:rsidP="005B6BAA">
      <w:pPr>
        <w:pStyle w:val="Closing"/>
        <w:spacing w:before="0"/>
        <w:jc w:val="both"/>
        <w:rPr>
          <w:rFonts w:asciiTheme="majorHAnsi" w:hAnsiTheme="majorHAnsi"/>
        </w:rPr>
      </w:pPr>
      <w:r w:rsidRPr="00311159">
        <w:rPr>
          <w:rFonts w:asciiTheme="majorHAnsi" w:hAnsiTheme="majorHAnsi"/>
        </w:rPr>
        <w:t>Sincerely,</w:t>
      </w:r>
    </w:p>
    <w:p w:rsidR="00B3557B" w:rsidRDefault="00D357FB" w:rsidP="00B3557B">
      <w:pPr>
        <w:pStyle w:val="Closing"/>
        <w:spacing w:before="0"/>
        <w:jc w:val="both"/>
        <w:rPr>
          <w:rFonts w:asciiTheme="majorHAnsi" w:hAnsiTheme="majorHAnsi"/>
          <w:color w:val="404040" w:themeColor="text1" w:themeTint="BF"/>
        </w:rPr>
      </w:pPr>
      <w:r w:rsidRPr="00311159">
        <w:rPr>
          <w:rFonts w:asciiTheme="majorHAnsi" w:hAnsiTheme="majorHAnsi"/>
          <w:color w:val="404040" w:themeColor="text1" w:themeTint="BF"/>
        </w:rPr>
        <w:t>Jhonny Alberto Corella Pérez</w:t>
      </w:r>
    </w:p>
    <w:p w:rsidR="00B3557B" w:rsidRPr="00B3557B" w:rsidRDefault="00B3557B" w:rsidP="00B3557B">
      <w:pPr>
        <w:pStyle w:val="Signature"/>
        <w:spacing w:before="0" w:after="0"/>
      </w:pPr>
    </w:p>
    <w:p w:rsidR="00B3557B" w:rsidRDefault="00B3557B" w:rsidP="00B3557B">
      <w:pPr>
        <w:jc w:val="both"/>
        <w:rPr>
          <w:rFonts w:asciiTheme="majorHAnsi" w:hAnsiTheme="majorHAnsi"/>
        </w:rPr>
      </w:pPr>
    </w:p>
    <w:p w:rsidR="00B3557B" w:rsidRPr="00B3557B" w:rsidRDefault="00B3557B" w:rsidP="00B3557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P.S</w:t>
      </w:r>
      <w:r w:rsidRPr="00B3557B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Pr="00B3557B">
        <w:rPr>
          <w:rFonts w:asciiTheme="majorHAnsi" w:hAnsiTheme="majorHAnsi"/>
        </w:rPr>
        <w:t xml:space="preserve">I'm very excited to hear more about this opportunity, and to share why my last employer calls me indispensable. </w:t>
      </w:r>
      <w:r w:rsidRPr="00311159">
        <w:rPr>
          <w:rFonts w:asciiTheme="majorHAnsi" w:hAnsiTheme="majorHAnsi"/>
        </w:rPr>
        <w:t xml:space="preserve">Please review my resume </w:t>
      </w:r>
      <w:r>
        <w:rPr>
          <w:rFonts w:asciiTheme="majorHAnsi" w:hAnsiTheme="majorHAnsi"/>
        </w:rPr>
        <w:t xml:space="preserve">and </w:t>
      </w:r>
      <w:r w:rsidRPr="00311159">
        <w:rPr>
          <w:rFonts w:asciiTheme="majorHAnsi" w:hAnsiTheme="majorHAnsi"/>
        </w:rPr>
        <w:t xml:space="preserve">I'm hoping to discuss how my personality and work history fit the </w:t>
      </w:r>
      <w:r w:rsidRPr="00311159">
        <w:rPr>
          <w:rFonts w:asciiTheme="majorHAnsi" w:hAnsiTheme="majorHAnsi"/>
          <w:b/>
          <w:highlight w:val="yellow"/>
        </w:rPr>
        <w:t>[Target Role]</w:t>
      </w:r>
      <w:r w:rsidRPr="00311159">
        <w:rPr>
          <w:rFonts w:asciiTheme="majorHAnsi" w:hAnsiTheme="majorHAnsi"/>
        </w:rPr>
        <w:t xml:space="preserve"> role. Thank you for your time and consideration.</w:t>
      </w:r>
      <w:bookmarkStart w:id="0" w:name="_GoBack"/>
      <w:bookmarkEnd w:id="0"/>
    </w:p>
    <w:sectPr w:rsidR="00B3557B" w:rsidRPr="00B3557B">
      <w:footerReference w:type="default" r:id="rId9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274" w:rsidRDefault="00F64274" w:rsidP="008C4A27">
      <w:pPr>
        <w:spacing w:after="0"/>
      </w:pPr>
      <w:r>
        <w:separator/>
      </w:r>
    </w:p>
  </w:endnote>
  <w:endnote w:type="continuationSeparator" w:id="0">
    <w:p w:rsidR="00F64274" w:rsidRDefault="00F64274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3557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274" w:rsidRDefault="00F64274" w:rsidP="008C4A27">
      <w:pPr>
        <w:spacing w:after="0"/>
      </w:pPr>
      <w:r>
        <w:separator/>
      </w:r>
    </w:p>
  </w:footnote>
  <w:footnote w:type="continuationSeparator" w:id="0">
    <w:p w:rsidR="00F64274" w:rsidRDefault="00F64274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FB"/>
    <w:rsid w:val="00077B54"/>
    <w:rsid w:val="0013167A"/>
    <w:rsid w:val="001C1921"/>
    <w:rsid w:val="00293B83"/>
    <w:rsid w:val="00311159"/>
    <w:rsid w:val="00357A8C"/>
    <w:rsid w:val="004C6507"/>
    <w:rsid w:val="00513102"/>
    <w:rsid w:val="00586C86"/>
    <w:rsid w:val="005B6BAA"/>
    <w:rsid w:val="006A3CE7"/>
    <w:rsid w:val="008417D1"/>
    <w:rsid w:val="008C4A27"/>
    <w:rsid w:val="008F7EFF"/>
    <w:rsid w:val="00A71493"/>
    <w:rsid w:val="00AC571B"/>
    <w:rsid w:val="00B137AD"/>
    <w:rsid w:val="00B3557B"/>
    <w:rsid w:val="00B4528D"/>
    <w:rsid w:val="00C57608"/>
    <w:rsid w:val="00CF682C"/>
    <w:rsid w:val="00D357FB"/>
    <w:rsid w:val="00D77740"/>
    <w:rsid w:val="00EC1657"/>
    <w:rsid w:val="00F34A95"/>
    <w:rsid w:val="00F6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DEDA-6379-4D86-9F9A-EEEF104D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D357F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honnycorell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honnycorell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A80C9621BC40CAAC5FAF07C2CC9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D534-518D-4841-B85D-B23D7241F499}"/>
      </w:docPartPr>
      <w:docPartBody>
        <w:p w:rsidR="0074671E" w:rsidRDefault="009F02D0">
          <w:pPr>
            <w:pStyle w:val="93A80C9621BC40CAAC5FAF07C2CC96A3"/>
          </w:pPr>
          <w:r>
            <w:t>Date</w:t>
          </w:r>
        </w:p>
      </w:docPartBody>
    </w:docPart>
    <w:docPart>
      <w:docPartPr>
        <w:name w:val="67647C558D00430FAD99AC896A39C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4EF-3D5F-4034-BB5D-6F97571B759F}"/>
      </w:docPartPr>
      <w:docPartBody>
        <w:p w:rsidR="0074671E" w:rsidRDefault="009F02D0">
          <w:pPr>
            <w:pStyle w:val="67647C558D00430FAD99AC896A39CE63"/>
          </w:pPr>
          <w:r>
            <w:t>Recipient Name</w:t>
          </w:r>
        </w:p>
      </w:docPartBody>
    </w:docPart>
    <w:docPart>
      <w:docPartPr>
        <w:name w:val="AAE615AE377D491C93392283FBEB0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1D50-F726-4A11-9426-740BDD606F8B}"/>
      </w:docPartPr>
      <w:docPartBody>
        <w:p w:rsidR="0074671E" w:rsidRDefault="009F02D0">
          <w:pPr>
            <w:pStyle w:val="AAE615AE377D491C93392283FBEB00DB"/>
          </w:pPr>
          <w:r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C3FD88442A864D0EBEBD17B4006C5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B5B6-85D1-44AD-B5F1-3B9059691F5C}"/>
      </w:docPartPr>
      <w:docPartBody>
        <w:p w:rsidR="0074671E" w:rsidRDefault="009F02D0">
          <w:pPr>
            <w:pStyle w:val="C3FD88442A864D0EBEBD17B4006C587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D0"/>
    <w:rsid w:val="00190F66"/>
    <w:rsid w:val="0074671E"/>
    <w:rsid w:val="007C25FD"/>
    <w:rsid w:val="009F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8C6991AF147E29697575D07907DCE">
    <w:name w:val="FF18C6991AF147E29697575D07907DCE"/>
  </w:style>
  <w:style w:type="paragraph" w:customStyle="1" w:styleId="DAC3F1EE90BF47798806875E01B8D5E8">
    <w:name w:val="DAC3F1EE90BF47798806875E01B8D5E8"/>
  </w:style>
  <w:style w:type="paragraph" w:customStyle="1" w:styleId="4C720B5C45BF4D60BB944D1F38C85070">
    <w:name w:val="4C720B5C45BF4D60BB944D1F38C85070"/>
  </w:style>
  <w:style w:type="paragraph" w:customStyle="1" w:styleId="990C4CF66EF1424BBADB2B9FD0C26607">
    <w:name w:val="990C4CF66EF1424BBADB2B9FD0C26607"/>
  </w:style>
  <w:style w:type="paragraph" w:customStyle="1" w:styleId="93A80C9621BC40CAAC5FAF07C2CC96A3">
    <w:name w:val="93A80C9621BC40CAAC5FAF07C2CC96A3"/>
  </w:style>
  <w:style w:type="paragraph" w:customStyle="1" w:styleId="67647C558D00430FAD99AC896A39CE63">
    <w:name w:val="67647C558D00430FAD99AC896A39CE63"/>
  </w:style>
  <w:style w:type="paragraph" w:customStyle="1" w:styleId="AAE615AE377D491C93392283FBEB00DB">
    <w:name w:val="AAE615AE377D491C93392283FBEB00DB"/>
  </w:style>
  <w:style w:type="paragraph" w:customStyle="1" w:styleId="C3FD88442A864D0EBEBD17B4006C5876">
    <w:name w:val="C3FD88442A864D0EBEBD17B4006C5876"/>
  </w:style>
  <w:style w:type="paragraph" w:customStyle="1" w:styleId="419401E8A9994DCEAED7DEF3B129780A">
    <w:name w:val="419401E8A9994DCEAED7DEF3B129780A"/>
  </w:style>
  <w:style w:type="paragraph" w:customStyle="1" w:styleId="46C62E90B2704259BD7E3D55D94478E6">
    <w:name w:val="46C62E90B2704259BD7E3D55D9447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259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Alberto Corella Pérez</dc:creator>
  <cp:keywords/>
  <dc:description/>
  <cp:lastModifiedBy>Jhonny Alberto Corella Pérez</cp:lastModifiedBy>
  <cp:revision>11</cp:revision>
  <dcterms:created xsi:type="dcterms:W3CDTF">2020-05-01T17:51:00Z</dcterms:created>
  <dcterms:modified xsi:type="dcterms:W3CDTF">2020-05-01T22:36:00Z</dcterms:modified>
</cp:coreProperties>
</file>