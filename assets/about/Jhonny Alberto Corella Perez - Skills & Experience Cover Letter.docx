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8D" w:rsidRPr="00C30A10" w:rsidRDefault="00D357FB" w:rsidP="00CF682C">
      <w:pPr>
        <w:pStyle w:val="Title"/>
        <w:jc w:val="both"/>
        <w:rPr>
          <w:lang w:val="es-CR"/>
        </w:rPr>
      </w:pPr>
      <w:r w:rsidRPr="00C30A10">
        <w:rPr>
          <w:lang w:val="es-CR"/>
        </w:rPr>
        <w:t>Jhonny Alberto Corella Pérez</w:t>
      </w:r>
    </w:p>
    <w:p w:rsidR="008417D1" w:rsidRPr="00D357FB" w:rsidRDefault="00D357FB" w:rsidP="00CF682C">
      <w:pPr>
        <w:jc w:val="both"/>
        <w:rPr>
          <w:sz w:val="20"/>
          <w:szCs w:val="20"/>
          <w:lang w:val="es-CR"/>
        </w:rPr>
      </w:pPr>
      <w:r w:rsidRPr="00D357FB">
        <w:rPr>
          <w:sz w:val="20"/>
          <w:szCs w:val="20"/>
          <w:lang w:val="es-CR"/>
        </w:rPr>
        <w:t>San Carlos, Alajuela, Costa Rica</w:t>
      </w:r>
      <w:r w:rsidR="008417D1" w:rsidRPr="00D357FB">
        <w:rPr>
          <w:sz w:val="20"/>
          <w:szCs w:val="20"/>
          <w:lang w:val="es-CR"/>
        </w:rPr>
        <w:t> | </w:t>
      </w:r>
      <w:r w:rsidRPr="00D357FB">
        <w:rPr>
          <w:sz w:val="20"/>
          <w:szCs w:val="20"/>
          <w:lang w:val="es-CR"/>
        </w:rPr>
        <w:t>+506 8955 9021</w:t>
      </w:r>
      <w:r w:rsidR="008417D1" w:rsidRPr="00D357FB">
        <w:rPr>
          <w:sz w:val="20"/>
          <w:szCs w:val="20"/>
          <w:lang w:val="es-CR"/>
        </w:rPr>
        <w:t> | </w:t>
      </w:r>
      <w:hyperlink r:id="rId7" w:history="1">
        <w:r w:rsidRPr="00D357FB">
          <w:rPr>
            <w:rStyle w:val="Hyperlink"/>
            <w:sz w:val="20"/>
            <w:szCs w:val="20"/>
            <w:lang w:val="es-CR"/>
          </w:rPr>
          <w:t>jhonnycorella@gmail.com</w:t>
        </w:r>
      </w:hyperlink>
      <w:r w:rsidRPr="00D357FB">
        <w:rPr>
          <w:sz w:val="20"/>
          <w:szCs w:val="20"/>
          <w:lang w:val="es-CR"/>
        </w:rPr>
        <w:t xml:space="preserve"> | jhonnycorella.github.io</w:t>
      </w:r>
    </w:p>
    <w:sdt>
      <w:sdtPr>
        <w:alias w:val="Date:"/>
        <w:tag w:val="Date:"/>
        <w:id w:val="394869556"/>
        <w:placeholder>
          <w:docPart w:val="93A80C9621BC40CAAC5FAF07C2CC96A3"/>
        </w:placeholder>
        <w:temporary/>
        <w:showingPlcHdr/>
        <w15:appearance w15:val="hidden"/>
      </w:sdtPr>
      <w:sdtEndPr/>
      <w:sdtContent>
        <w:p w:rsidR="008C4A27" w:rsidRDefault="008C4A27" w:rsidP="00CF682C">
          <w:pPr>
            <w:pStyle w:val="Date"/>
            <w:jc w:val="both"/>
          </w:pPr>
          <w:r w:rsidRPr="00C30A10">
            <w:rPr>
              <w:highlight w:val="yellow"/>
            </w:rPr>
            <w:t>Date</w:t>
          </w:r>
        </w:p>
      </w:sdtContent>
    </w:sdt>
    <w:sdt>
      <w:sdtPr>
        <w:alias w:val="Recipient Name:"/>
        <w:tag w:val="Recipient Name:"/>
        <w:id w:val="1064140302"/>
        <w:placeholder>
          <w:docPart w:val="67647C558D00430FAD99AC896A39CE63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8C4A27" w:rsidRDefault="00F34A95" w:rsidP="00CF682C">
          <w:pPr>
            <w:pStyle w:val="Address"/>
            <w:jc w:val="both"/>
          </w:pPr>
          <w:r w:rsidRPr="00C30A10">
            <w:rPr>
              <w:highlight w:val="yellow"/>
            </w:rPr>
            <w:t>Recipient Name</w:t>
          </w:r>
        </w:p>
      </w:sdtContent>
    </w:sdt>
    <w:sdt>
      <w:sdtPr>
        <w:alias w:val="Title, Company, Address, City, ST ZIP Code:"/>
        <w:tag w:val="Title, Company, Address, City, ST ZIP Code:"/>
        <w:id w:val="1366563885"/>
        <w:placeholder>
          <w:docPart w:val="AAE615AE377D491C93392283FBEB00DB"/>
        </w:placeholder>
        <w:temporary/>
        <w:showingPlcHdr/>
        <w15:appearance w15:val="hidden"/>
      </w:sdtPr>
      <w:sdtEndPr/>
      <w:sdtContent>
        <w:p w:rsidR="008417D1" w:rsidRDefault="00B137AD" w:rsidP="00CF682C">
          <w:pPr>
            <w:pStyle w:val="Address"/>
            <w:jc w:val="both"/>
          </w:pPr>
          <w:r w:rsidRPr="00C30A10">
            <w:rPr>
              <w:highlight w:val="yellow"/>
            </w:rPr>
            <w:t>Title</w:t>
          </w:r>
          <w:r w:rsidRPr="00C30A10">
            <w:rPr>
              <w:highlight w:val="yellow"/>
            </w:rPr>
            <w:br/>
            <w:t>Company</w:t>
          </w:r>
          <w:r w:rsidRPr="00C30A10">
            <w:rPr>
              <w:highlight w:val="yellow"/>
            </w:rPr>
            <w:br/>
            <w:t>Address</w:t>
          </w:r>
          <w:r w:rsidR="00F34A95" w:rsidRPr="00C30A10">
            <w:rPr>
              <w:highlight w:val="yellow"/>
            </w:rPr>
            <w:br/>
            <w:t xml:space="preserve">City, ST </w:t>
          </w:r>
          <w:r w:rsidR="008417D1" w:rsidRPr="00C30A10">
            <w:rPr>
              <w:highlight w:val="yellow"/>
            </w:rPr>
            <w:t>ZIP Code</w:t>
          </w:r>
        </w:p>
      </w:sdtContent>
    </w:sdt>
    <w:p w:rsidR="008C4A27" w:rsidRDefault="008417D1" w:rsidP="00CF682C">
      <w:pPr>
        <w:pStyle w:val="Salutation"/>
        <w:jc w:val="both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C3FD88442A864D0EBEBD17B4006C5876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F34A95" w:rsidRPr="00C30A10">
            <w:rPr>
              <w:highlight w:val="yellow"/>
            </w:rPr>
            <w:t>Recipient Name</w:t>
          </w:r>
        </w:sdtContent>
      </w:sdt>
      <w:r w:rsidR="008C4A27">
        <w:t>:</w:t>
      </w:r>
    </w:p>
    <w:p w:rsidR="00C30A10" w:rsidRDefault="00C30A10" w:rsidP="00C30A10">
      <w:pPr>
        <w:jc w:val="both"/>
      </w:pPr>
      <w:r>
        <w:t xml:space="preserve">I'd like to give you a brief overview of my skills and experience. I am confident that I could bring value to </w:t>
      </w:r>
      <w:r w:rsidRPr="00FD2FED">
        <w:rPr>
          <w:b/>
          <w:highlight w:val="yellow"/>
        </w:rPr>
        <w:t>[Target Company]</w:t>
      </w:r>
      <w:r>
        <w:t xml:space="preserve"> as your new </w:t>
      </w:r>
      <w:r w:rsidR="00FD2FED" w:rsidRPr="00FD2FED">
        <w:rPr>
          <w:b/>
          <w:highlight w:val="yellow"/>
        </w:rPr>
        <w:t>[Target Role]</w:t>
      </w:r>
      <w:r>
        <w:t>. Here's how my qualifi</w:t>
      </w:r>
      <w:r>
        <w:t>cations meet your requirements:</w:t>
      </w:r>
      <w:bookmarkStart w:id="0" w:name="_GoBack"/>
      <w:bookmarkEnd w:id="0"/>
    </w:p>
    <w:p w:rsidR="00C30A10" w:rsidRDefault="00C30A10" w:rsidP="00C30A10">
      <w:pPr>
        <w:jc w:val="both"/>
      </w:pPr>
      <w:r>
        <w:t>Your Needs:</w:t>
      </w:r>
    </w:p>
    <w:p w:rsidR="00C30A10" w:rsidRDefault="00C30A10" w:rsidP="00C30A10">
      <w:pPr>
        <w:pStyle w:val="ListParagraph"/>
        <w:numPr>
          <w:ilvl w:val="0"/>
          <w:numId w:val="16"/>
        </w:numPr>
        <w:jc w:val="both"/>
      </w:pPr>
      <w:r>
        <w:t>[Job Requirement 1]</w:t>
      </w:r>
    </w:p>
    <w:p w:rsidR="00C30A10" w:rsidRDefault="00C30A10" w:rsidP="00C30A10">
      <w:pPr>
        <w:pStyle w:val="ListParagraph"/>
        <w:numPr>
          <w:ilvl w:val="0"/>
          <w:numId w:val="16"/>
        </w:numPr>
        <w:jc w:val="both"/>
      </w:pPr>
      <w:r>
        <w:t>[Job Requirement 2]</w:t>
      </w:r>
    </w:p>
    <w:p w:rsidR="00C30A10" w:rsidRDefault="00C30A10" w:rsidP="00C30A10">
      <w:pPr>
        <w:pStyle w:val="ListParagraph"/>
        <w:numPr>
          <w:ilvl w:val="0"/>
          <w:numId w:val="16"/>
        </w:numPr>
        <w:jc w:val="both"/>
      </w:pPr>
      <w:r>
        <w:t>[Job Requirement 3]</w:t>
      </w:r>
    </w:p>
    <w:p w:rsidR="00C30A10" w:rsidRDefault="00C30A10" w:rsidP="00C30A10">
      <w:pPr>
        <w:pStyle w:val="ListParagraph"/>
        <w:numPr>
          <w:ilvl w:val="0"/>
          <w:numId w:val="16"/>
        </w:numPr>
        <w:jc w:val="both"/>
      </w:pPr>
      <w:r>
        <w:t>[Job Requirement 4]</w:t>
      </w:r>
    </w:p>
    <w:p w:rsidR="00C30A10" w:rsidRDefault="00C30A10" w:rsidP="00C30A10">
      <w:pPr>
        <w:jc w:val="both"/>
      </w:pPr>
      <w:r>
        <w:t>My Qualifications:</w:t>
      </w:r>
    </w:p>
    <w:p w:rsidR="00C30A10" w:rsidRDefault="00C30A10" w:rsidP="00C30A10">
      <w:pPr>
        <w:pStyle w:val="ListParagraph"/>
        <w:numPr>
          <w:ilvl w:val="0"/>
          <w:numId w:val="17"/>
        </w:numPr>
        <w:jc w:val="both"/>
      </w:pPr>
      <w:r>
        <w:t>[Relevant Skill or Experience 1]</w:t>
      </w:r>
    </w:p>
    <w:p w:rsidR="00C30A10" w:rsidRDefault="00C30A10" w:rsidP="00C30A10">
      <w:pPr>
        <w:pStyle w:val="ListParagraph"/>
        <w:numPr>
          <w:ilvl w:val="0"/>
          <w:numId w:val="17"/>
        </w:numPr>
        <w:jc w:val="both"/>
      </w:pPr>
      <w:r>
        <w:t>[Relevant Skill or Experience 2]</w:t>
      </w:r>
    </w:p>
    <w:p w:rsidR="00C30A10" w:rsidRDefault="00C30A10" w:rsidP="00C30A10">
      <w:pPr>
        <w:pStyle w:val="ListParagraph"/>
        <w:numPr>
          <w:ilvl w:val="0"/>
          <w:numId w:val="17"/>
        </w:numPr>
        <w:jc w:val="both"/>
      </w:pPr>
      <w:r>
        <w:t>[Relevant Skill or Experience 3]</w:t>
      </w:r>
    </w:p>
    <w:p w:rsidR="00C30A10" w:rsidRDefault="00C30A10" w:rsidP="00C30A10">
      <w:pPr>
        <w:pStyle w:val="ListParagraph"/>
        <w:numPr>
          <w:ilvl w:val="0"/>
          <w:numId w:val="17"/>
        </w:numPr>
        <w:jc w:val="both"/>
      </w:pPr>
      <w:r>
        <w:t>[</w:t>
      </w:r>
      <w:r>
        <w:t>Relevant Skill or Experience 4]</w:t>
      </w:r>
    </w:p>
    <w:p w:rsidR="008417D1" w:rsidRDefault="00C30A10" w:rsidP="00C30A10">
      <w:pPr>
        <w:jc w:val="both"/>
      </w:pPr>
      <w:r>
        <w:t>I have included my resume for your review, offering a more in-depth picture of background and qualifications. Please feel free to contact me for additional details or to schedule a time to discuss further. Thank you, in advance, for your time and consideration.</w:t>
      </w:r>
    </w:p>
    <w:p w:rsidR="00D357FB" w:rsidRDefault="008417D1" w:rsidP="00CF682C">
      <w:pPr>
        <w:pStyle w:val="Closing"/>
        <w:jc w:val="both"/>
      </w:pPr>
      <w:r>
        <w:t>Sincerely,</w:t>
      </w:r>
    </w:p>
    <w:p w:rsidR="00B4528D" w:rsidRPr="00F34A95" w:rsidRDefault="00D357FB" w:rsidP="00CF682C">
      <w:pPr>
        <w:pStyle w:val="Closing"/>
        <w:jc w:val="both"/>
        <w:rPr>
          <w:color w:val="404040" w:themeColor="text1" w:themeTint="BF"/>
        </w:rPr>
      </w:pPr>
      <w:r w:rsidRPr="00D357FB">
        <w:rPr>
          <w:color w:val="404040" w:themeColor="text1" w:themeTint="BF"/>
        </w:rPr>
        <w:t>Jhonny Alberto Corella Pérez</w:t>
      </w:r>
    </w:p>
    <w:sectPr w:rsidR="00B4528D" w:rsidRPr="00F34A95">
      <w:footerReference w:type="default" r:id="rId8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29D" w:rsidRDefault="0019629D" w:rsidP="008C4A27">
      <w:pPr>
        <w:spacing w:after="0"/>
      </w:pPr>
      <w:r>
        <w:separator/>
      </w:r>
    </w:p>
  </w:endnote>
  <w:endnote w:type="continuationSeparator" w:id="0">
    <w:p w:rsidR="0019629D" w:rsidRDefault="0019629D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29D" w:rsidRDefault="0019629D" w:rsidP="008C4A27">
      <w:pPr>
        <w:spacing w:after="0"/>
      </w:pPr>
      <w:r>
        <w:separator/>
      </w:r>
    </w:p>
  </w:footnote>
  <w:footnote w:type="continuationSeparator" w:id="0">
    <w:p w:rsidR="0019629D" w:rsidRDefault="0019629D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EA87C1F"/>
    <w:multiLevelType w:val="hybridMultilevel"/>
    <w:tmpl w:val="1CF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F3770AC"/>
    <w:multiLevelType w:val="hybridMultilevel"/>
    <w:tmpl w:val="7166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0"/>
  </w:num>
  <w:num w:numId="5">
    <w:abstractNumId w:val="11"/>
  </w:num>
  <w:num w:numId="6">
    <w:abstractNumId w:val="13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FB"/>
    <w:rsid w:val="00077B54"/>
    <w:rsid w:val="0019629D"/>
    <w:rsid w:val="00293B83"/>
    <w:rsid w:val="004C6507"/>
    <w:rsid w:val="00586C86"/>
    <w:rsid w:val="006A3CE7"/>
    <w:rsid w:val="008417D1"/>
    <w:rsid w:val="008C4A27"/>
    <w:rsid w:val="008F7EFF"/>
    <w:rsid w:val="00A71493"/>
    <w:rsid w:val="00B137AD"/>
    <w:rsid w:val="00B4528D"/>
    <w:rsid w:val="00C30A10"/>
    <w:rsid w:val="00CF682C"/>
    <w:rsid w:val="00D357FB"/>
    <w:rsid w:val="00D77740"/>
    <w:rsid w:val="00F34A95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9DEDA-6379-4D86-9F9A-EEEF104D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D357FB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C3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honnycorel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n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A80C9621BC40CAAC5FAF07C2CC9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0D534-518D-4841-B85D-B23D7241F499}"/>
      </w:docPartPr>
      <w:docPartBody>
        <w:p w:rsidR="00B71DF0" w:rsidRDefault="009F02D0">
          <w:pPr>
            <w:pStyle w:val="93A80C9621BC40CAAC5FAF07C2CC96A3"/>
          </w:pPr>
          <w:r>
            <w:t>Date</w:t>
          </w:r>
        </w:p>
      </w:docPartBody>
    </w:docPart>
    <w:docPart>
      <w:docPartPr>
        <w:name w:val="67647C558D00430FAD99AC896A39C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4EF-3D5F-4034-BB5D-6F97571B759F}"/>
      </w:docPartPr>
      <w:docPartBody>
        <w:p w:rsidR="00B71DF0" w:rsidRDefault="009F02D0">
          <w:pPr>
            <w:pStyle w:val="67647C558D00430FAD99AC896A39CE63"/>
          </w:pPr>
          <w:r>
            <w:t>Recipient Name</w:t>
          </w:r>
        </w:p>
      </w:docPartBody>
    </w:docPart>
    <w:docPart>
      <w:docPartPr>
        <w:name w:val="AAE615AE377D491C93392283FBEB0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1D50-F726-4A11-9426-740BDD606F8B}"/>
      </w:docPartPr>
      <w:docPartBody>
        <w:p w:rsidR="00B71DF0" w:rsidRDefault="009F02D0">
          <w:pPr>
            <w:pStyle w:val="AAE615AE377D491C93392283FBEB00DB"/>
          </w:pPr>
          <w:r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C3FD88442A864D0EBEBD17B4006C5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DB5B6-85D1-44AD-B5F1-3B9059691F5C}"/>
      </w:docPartPr>
      <w:docPartBody>
        <w:p w:rsidR="00B71DF0" w:rsidRDefault="009F02D0">
          <w:pPr>
            <w:pStyle w:val="C3FD88442A864D0EBEBD17B4006C5876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D0"/>
    <w:rsid w:val="00331E5F"/>
    <w:rsid w:val="009F02D0"/>
    <w:rsid w:val="00B7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8C6991AF147E29697575D07907DCE">
    <w:name w:val="FF18C6991AF147E29697575D07907DCE"/>
  </w:style>
  <w:style w:type="paragraph" w:customStyle="1" w:styleId="DAC3F1EE90BF47798806875E01B8D5E8">
    <w:name w:val="DAC3F1EE90BF47798806875E01B8D5E8"/>
  </w:style>
  <w:style w:type="paragraph" w:customStyle="1" w:styleId="4C720B5C45BF4D60BB944D1F38C85070">
    <w:name w:val="4C720B5C45BF4D60BB944D1F38C85070"/>
  </w:style>
  <w:style w:type="paragraph" w:customStyle="1" w:styleId="990C4CF66EF1424BBADB2B9FD0C26607">
    <w:name w:val="990C4CF66EF1424BBADB2B9FD0C26607"/>
  </w:style>
  <w:style w:type="paragraph" w:customStyle="1" w:styleId="93A80C9621BC40CAAC5FAF07C2CC96A3">
    <w:name w:val="93A80C9621BC40CAAC5FAF07C2CC96A3"/>
  </w:style>
  <w:style w:type="paragraph" w:customStyle="1" w:styleId="67647C558D00430FAD99AC896A39CE63">
    <w:name w:val="67647C558D00430FAD99AC896A39CE63"/>
  </w:style>
  <w:style w:type="paragraph" w:customStyle="1" w:styleId="AAE615AE377D491C93392283FBEB00DB">
    <w:name w:val="AAE615AE377D491C93392283FBEB00DB"/>
  </w:style>
  <w:style w:type="paragraph" w:customStyle="1" w:styleId="C3FD88442A864D0EBEBD17B4006C5876">
    <w:name w:val="C3FD88442A864D0EBEBD17B4006C5876"/>
  </w:style>
  <w:style w:type="paragraph" w:customStyle="1" w:styleId="419401E8A9994DCEAED7DEF3B129780A">
    <w:name w:val="419401E8A9994DCEAED7DEF3B129780A"/>
  </w:style>
  <w:style w:type="paragraph" w:customStyle="1" w:styleId="46C62E90B2704259BD7E3D55D94478E6">
    <w:name w:val="46C62E90B2704259BD7E3D55D94478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11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Alberto Corella Pérez</dc:creator>
  <cp:keywords/>
  <dc:description/>
  <cp:lastModifiedBy>Jhonny Alberto Corella Pérez</cp:lastModifiedBy>
  <cp:revision>5</cp:revision>
  <dcterms:created xsi:type="dcterms:W3CDTF">2020-05-01T17:51:00Z</dcterms:created>
  <dcterms:modified xsi:type="dcterms:W3CDTF">2020-05-01T18:16:00Z</dcterms:modified>
</cp:coreProperties>
</file>