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2C5ACE" w:rsidRDefault="00D357FB" w:rsidP="00CF682C">
      <w:pPr>
        <w:pStyle w:val="Title"/>
        <w:jc w:val="both"/>
        <w:rPr>
          <w:lang w:val="es-CR"/>
        </w:rPr>
      </w:pPr>
      <w:r w:rsidRPr="002C5ACE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</w:t>
      </w:r>
      <w:hyperlink r:id="rId8" w:history="1">
        <w:r w:rsidR="00FD712B">
          <w:rPr>
            <w:rStyle w:val="Hyperlink"/>
            <w:sz w:val="20"/>
            <w:szCs w:val="20"/>
            <w:lang w:val="es-CR"/>
          </w:rPr>
          <w:t>jhonnycorella.github.io</w:t>
        </w:r>
      </w:hyperlink>
      <w:bookmarkStart w:id="0" w:name="_GoBack"/>
      <w:bookmarkEnd w:id="0"/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2C5ACE" w:rsidRDefault="002C5ACE" w:rsidP="002C5ACE">
      <w:pPr>
        <w:jc w:val="both"/>
      </w:pPr>
      <w:r>
        <w:t xml:space="preserve">I would like to express my interest in the </w:t>
      </w:r>
      <w:r w:rsidRPr="002C5ACE">
        <w:rPr>
          <w:b/>
          <w:highlight w:val="yellow"/>
        </w:rPr>
        <w:t>[Target Role]</w:t>
      </w:r>
      <w:r>
        <w:t xml:space="preserve"> posting with </w:t>
      </w:r>
      <w:r w:rsidRPr="002C5ACE">
        <w:rPr>
          <w:b/>
          <w:highlight w:val="yellow"/>
        </w:rPr>
        <w:t>[Target Company]</w:t>
      </w:r>
      <w:r>
        <w:t xml:space="preserve"> and the opportunity to apply my expertise in the industry. When reviewing the job description, I was thrilled to discover how well my experience aligns with your needs and requirements. I was drawn to apply because, from reading your company's website, I feel your core mission and culture suit what I offer as a professional.</w:t>
      </w:r>
    </w:p>
    <w:p w:rsidR="002C5ACE" w:rsidRDefault="002C5ACE" w:rsidP="002C5ACE">
      <w:pPr>
        <w:jc w:val="both"/>
      </w:pPr>
      <w:r>
        <w:t xml:space="preserve">As an adept </w:t>
      </w:r>
      <w:r w:rsidRPr="002C5ACE">
        <w:rPr>
          <w:b/>
          <w:highlight w:val="yellow"/>
        </w:rPr>
        <w:t>[Target Role]</w:t>
      </w:r>
      <w:r>
        <w:t xml:space="preserve">, I have a well-rounded background in </w:t>
      </w:r>
      <w:r w:rsidRPr="002C5ACE">
        <w:rPr>
          <w:b/>
          <w:highlight w:val="yellow"/>
        </w:rPr>
        <w:t>[Skill 1]</w:t>
      </w:r>
      <w:r>
        <w:t xml:space="preserve"> and refined talents in </w:t>
      </w:r>
      <w:r w:rsidRPr="002C5ACE">
        <w:rPr>
          <w:b/>
          <w:highlight w:val="yellow"/>
        </w:rPr>
        <w:t>[Skill 2]</w:t>
      </w:r>
      <w:r>
        <w:t xml:space="preserve"> and </w:t>
      </w:r>
      <w:r w:rsidRPr="002C5ACE">
        <w:rPr>
          <w:b/>
          <w:highlight w:val="yellow"/>
        </w:rPr>
        <w:t>[Skill 3]</w:t>
      </w:r>
      <w:r>
        <w:t xml:space="preserve">, which make me an ideal fit for the </w:t>
      </w:r>
      <w:r w:rsidRPr="002C5ACE">
        <w:rPr>
          <w:b/>
          <w:highlight w:val="yellow"/>
        </w:rPr>
        <w:t>[Target Role]</w:t>
      </w:r>
      <w:r>
        <w:t xml:space="preserve"> position. Additionally, I am a proven expert in collaboration and a consistent collaborator. My previous roles have strengthened my abilities in communication and customer service, including a focused attention to detail and accuracy.</w:t>
      </w:r>
    </w:p>
    <w:p w:rsidR="008417D1" w:rsidRDefault="002C5ACE" w:rsidP="002C5ACE">
      <w:pPr>
        <w:jc w:val="both"/>
      </w:pPr>
      <w:r>
        <w:t xml:space="preserve">I am thrilled at the prospect of bringing my talents to </w:t>
      </w:r>
      <w:r w:rsidRPr="002C5ACE">
        <w:rPr>
          <w:b/>
          <w:highlight w:val="yellow"/>
        </w:rPr>
        <w:t>[Target Company]</w:t>
      </w:r>
      <w:r>
        <w:t xml:space="preserve">. Please contact me at your earliest convenience to further discuss how my work history and personality fit the </w:t>
      </w:r>
      <w:r w:rsidRPr="002C5ACE">
        <w:rPr>
          <w:b/>
          <w:highlight w:val="yellow"/>
        </w:rPr>
        <w:t>[Target Role]</w:t>
      </w:r>
      <w:r>
        <w:t xml:space="preserve"> role. Thank you for your time and consideration.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EC2" w:rsidRDefault="00CB6EC2" w:rsidP="008C4A27">
      <w:pPr>
        <w:spacing w:after="0"/>
      </w:pPr>
      <w:r>
        <w:separator/>
      </w:r>
    </w:p>
  </w:endnote>
  <w:endnote w:type="continuationSeparator" w:id="0">
    <w:p w:rsidR="00CB6EC2" w:rsidRDefault="00CB6EC2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EC2" w:rsidRDefault="00CB6EC2" w:rsidP="008C4A27">
      <w:pPr>
        <w:spacing w:after="0"/>
      </w:pPr>
      <w:r>
        <w:separator/>
      </w:r>
    </w:p>
  </w:footnote>
  <w:footnote w:type="continuationSeparator" w:id="0">
    <w:p w:rsidR="00CB6EC2" w:rsidRDefault="00CB6EC2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293B83"/>
    <w:rsid w:val="002C5ACE"/>
    <w:rsid w:val="004C6507"/>
    <w:rsid w:val="004F38BC"/>
    <w:rsid w:val="00586C86"/>
    <w:rsid w:val="006A3CE7"/>
    <w:rsid w:val="008417D1"/>
    <w:rsid w:val="008C4A27"/>
    <w:rsid w:val="008F7EFF"/>
    <w:rsid w:val="00A71493"/>
    <w:rsid w:val="00B137AD"/>
    <w:rsid w:val="00B4528D"/>
    <w:rsid w:val="00CB6EC2"/>
    <w:rsid w:val="00CF682C"/>
    <w:rsid w:val="00D357FB"/>
    <w:rsid w:val="00D77740"/>
    <w:rsid w:val="00F34A95"/>
    <w:rsid w:val="00F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nnycorell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66295D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66295D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66295D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66295D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404720"/>
    <w:rsid w:val="0066295D"/>
    <w:rsid w:val="009F02D0"/>
    <w:rsid w:val="00D7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5</cp:revision>
  <dcterms:created xsi:type="dcterms:W3CDTF">2020-05-01T17:51:00Z</dcterms:created>
  <dcterms:modified xsi:type="dcterms:W3CDTF">2020-05-02T14:59:00Z</dcterms:modified>
</cp:coreProperties>
</file>