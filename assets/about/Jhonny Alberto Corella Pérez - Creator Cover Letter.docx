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28D" w:rsidRPr="0075612C" w:rsidRDefault="00D357FB" w:rsidP="00CF682C">
      <w:pPr>
        <w:pStyle w:val="Title"/>
        <w:jc w:val="both"/>
        <w:rPr>
          <w:lang w:val="es-CR"/>
        </w:rPr>
      </w:pPr>
      <w:r w:rsidRPr="0075612C">
        <w:rPr>
          <w:lang w:val="es-CR"/>
        </w:rPr>
        <w:t>Jhonny Alberto Corella Pérez</w:t>
      </w:r>
    </w:p>
    <w:p w:rsidR="008417D1" w:rsidRPr="00D357FB" w:rsidRDefault="00D357FB" w:rsidP="00CF682C">
      <w:pPr>
        <w:jc w:val="both"/>
        <w:rPr>
          <w:sz w:val="20"/>
          <w:szCs w:val="20"/>
          <w:lang w:val="es-CR"/>
        </w:rPr>
      </w:pPr>
      <w:r w:rsidRPr="00D357FB">
        <w:rPr>
          <w:sz w:val="20"/>
          <w:szCs w:val="20"/>
          <w:lang w:val="es-CR"/>
        </w:rPr>
        <w:t>San Carlos, Alajuela, Costa Rica</w:t>
      </w:r>
      <w:r w:rsidR="008417D1" w:rsidRPr="00D357FB">
        <w:rPr>
          <w:sz w:val="20"/>
          <w:szCs w:val="20"/>
          <w:lang w:val="es-CR"/>
        </w:rPr>
        <w:t> | </w:t>
      </w:r>
      <w:r w:rsidRPr="00D357FB">
        <w:rPr>
          <w:sz w:val="20"/>
          <w:szCs w:val="20"/>
          <w:lang w:val="es-CR"/>
        </w:rPr>
        <w:t>+506 8955 9021</w:t>
      </w:r>
      <w:r w:rsidR="008417D1" w:rsidRPr="00D357FB">
        <w:rPr>
          <w:sz w:val="20"/>
          <w:szCs w:val="20"/>
          <w:lang w:val="es-CR"/>
        </w:rPr>
        <w:t> | </w:t>
      </w:r>
      <w:hyperlink r:id="rId7" w:history="1">
        <w:r w:rsidRPr="00D357FB">
          <w:rPr>
            <w:rStyle w:val="Hyperlink"/>
            <w:sz w:val="20"/>
            <w:szCs w:val="20"/>
            <w:lang w:val="es-CR"/>
          </w:rPr>
          <w:t>jhonnycorella@gmail.com</w:t>
        </w:r>
      </w:hyperlink>
      <w:r w:rsidRPr="00D357FB">
        <w:rPr>
          <w:sz w:val="20"/>
          <w:szCs w:val="20"/>
          <w:lang w:val="es-CR"/>
        </w:rPr>
        <w:t xml:space="preserve"> | </w:t>
      </w:r>
      <w:hyperlink r:id="rId8" w:history="1">
        <w:r w:rsidRPr="0075612C">
          <w:rPr>
            <w:rStyle w:val="Hyperlink"/>
            <w:sz w:val="20"/>
            <w:szCs w:val="20"/>
            <w:lang w:val="es-CR"/>
          </w:rPr>
          <w:t>jhonnycorella.github.io</w:t>
        </w:r>
      </w:hyperlink>
    </w:p>
    <w:p w:rsidR="008C4A27" w:rsidRDefault="0075612C" w:rsidP="00CF682C">
      <w:pPr>
        <w:pStyle w:val="Date"/>
        <w:jc w:val="both"/>
      </w:pPr>
      <w:r>
        <w:t>05/02/2020</w:t>
      </w:r>
      <w:bookmarkStart w:id="0" w:name="_GoBack"/>
      <w:bookmarkEnd w:id="0"/>
    </w:p>
    <w:p w:rsidR="008C4A27" w:rsidRDefault="008417D1" w:rsidP="00CF682C">
      <w:pPr>
        <w:pStyle w:val="Salutation"/>
        <w:jc w:val="both"/>
      </w:pPr>
      <w:r>
        <w:t>Dear</w:t>
      </w:r>
      <w:r w:rsidR="008C4A27">
        <w:t xml:space="preserve"> </w:t>
      </w:r>
      <w:sdt>
        <w:sdtPr>
          <w:alias w:val="Recipient Name:"/>
          <w:tag w:val="Recipient Name:"/>
          <w:id w:val="1981333490"/>
          <w:placeholder>
            <w:docPart w:val="C3FD88442A864D0EBEBD17B4006C5876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/>
        <w:sdtContent>
          <w:r w:rsidR="00F34A95">
            <w:t>Recipient Name</w:t>
          </w:r>
        </w:sdtContent>
      </w:sdt>
      <w:r w:rsidR="008C4A27">
        <w:t>:</w:t>
      </w:r>
    </w:p>
    <w:p w:rsidR="00CF682C" w:rsidRDefault="00CF682C" w:rsidP="00CF682C">
      <w:pPr>
        <w:jc w:val="both"/>
      </w:pPr>
      <w:r>
        <w:t xml:space="preserve">In my search for new creative endeavors, I was thrilled to find the </w:t>
      </w:r>
      <w:r w:rsidRPr="00CF682C">
        <w:rPr>
          <w:b/>
          <w:highlight w:val="yellow"/>
        </w:rPr>
        <w:t>[Target Role]</w:t>
      </w:r>
      <w:r>
        <w:t xml:space="preserve"> opening with </w:t>
      </w:r>
      <w:r w:rsidRPr="00CF682C">
        <w:rPr>
          <w:b/>
        </w:rPr>
        <w:t>[Target Company]</w:t>
      </w:r>
      <w:r>
        <w:t xml:space="preserve">. As an ambitious professional with </w:t>
      </w:r>
      <w:r w:rsidRPr="00CF682C">
        <w:rPr>
          <w:b/>
          <w:highlight w:val="yellow"/>
        </w:rPr>
        <w:t>[Skill 1]</w:t>
      </w:r>
      <w:r>
        <w:t xml:space="preserve"> experience, I believe that I would make an excellent addition to your team.</w:t>
      </w:r>
    </w:p>
    <w:p w:rsidR="00CF682C" w:rsidRDefault="00CF682C" w:rsidP="00CF682C">
      <w:pPr>
        <w:jc w:val="both"/>
      </w:pPr>
      <w:r>
        <w:t xml:space="preserve">Identifying improved approaches and enhanced solutions to business challenges are activities that drive and inspire me. Exploration, pursuit, and motivation are my framework for success. I believe that fresh perspectives and trying new techniques help businesses evolve and grow. Like </w:t>
      </w:r>
      <w:r w:rsidRPr="00CF682C">
        <w:rPr>
          <w:b/>
          <w:highlight w:val="yellow"/>
        </w:rPr>
        <w:t>[Target Company]</w:t>
      </w:r>
      <w:r>
        <w:t xml:space="preserve">, my goal is to be on the cutting-edge of industry advancements. Contributions to my former </w:t>
      </w:r>
      <w:r w:rsidRPr="00CF682C">
        <w:rPr>
          <w:b/>
          <w:highlight w:val="yellow"/>
        </w:rPr>
        <w:t>[Target Role]</w:t>
      </w:r>
      <w:r>
        <w:t xml:space="preserve"> role, and this field at-large, revolve around my essential </w:t>
      </w:r>
      <w:r w:rsidRPr="00CF682C">
        <w:rPr>
          <w:b/>
          <w:highlight w:val="yellow"/>
        </w:rPr>
        <w:t>[Skill 2]</w:t>
      </w:r>
      <w:r>
        <w:t xml:space="preserve"> and </w:t>
      </w:r>
      <w:r w:rsidRPr="00CF682C">
        <w:rPr>
          <w:b/>
          <w:highlight w:val="yellow"/>
        </w:rPr>
        <w:t>[Skill 3]</w:t>
      </w:r>
      <w:r>
        <w:t xml:space="preserve"> talents. I have developed strong collaboration abilities and fostered a reputation as a key contributor through communication and customer service skills. As a team player, I am collaborative with peers, searching for ways to integrate valuable insights. Through these qualities, I have confidence in my ability to facilitate positive change and collective effort.</w:t>
      </w:r>
    </w:p>
    <w:p w:rsidR="008417D1" w:rsidRDefault="00CF682C" w:rsidP="00CF682C">
      <w:pPr>
        <w:jc w:val="both"/>
      </w:pPr>
      <w:r>
        <w:t>For a greater illustration of my background and qualifications, please review my enclosed resume. I am eager to speak with you about this opportunity and thoroughly appreciate your consideration.</w:t>
      </w:r>
    </w:p>
    <w:p w:rsidR="00D357FB" w:rsidRDefault="008417D1" w:rsidP="00CF682C">
      <w:pPr>
        <w:pStyle w:val="Closing"/>
        <w:jc w:val="both"/>
      </w:pPr>
      <w:r>
        <w:t>Sincerely,</w:t>
      </w:r>
    </w:p>
    <w:p w:rsidR="00B4528D" w:rsidRPr="00F34A95" w:rsidRDefault="00D357FB" w:rsidP="00CF682C">
      <w:pPr>
        <w:pStyle w:val="Closing"/>
        <w:jc w:val="both"/>
        <w:rPr>
          <w:color w:val="404040" w:themeColor="text1" w:themeTint="BF"/>
        </w:rPr>
      </w:pPr>
      <w:r w:rsidRPr="00D357FB">
        <w:rPr>
          <w:color w:val="404040" w:themeColor="text1" w:themeTint="BF"/>
        </w:rPr>
        <w:t>Jhonny Alberto Corella Pérez</w:t>
      </w:r>
    </w:p>
    <w:sectPr w:rsidR="00B4528D" w:rsidRPr="00F34A95">
      <w:footerReference w:type="default" r:id="rId9"/>
      <w:pgSz w:w="12240" w:h="15840"/>
      <w:pgMar w:top="1296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6A6A" w:rsidRDefault="00216A6A" w:rsidP="008C4A27">
      <w:pPr>
        <w:spacing w:after="0"/>
      </w:pPr>
      <w:r>
        <w:separator/>
      </w:r>
    </w:p>
  </w:endnote>
  <w:endnote w:type="continuationSeparator" w:id="0">
    <w:p w:rsidR="00216A6A" w:rsidRDefault="00216A6A" w:rsidP="008C4A2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4D80" w:rsidRDefault="008C4A27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4C6507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6A6A" w:rsidRDefault="00216A6A" w:rsidP="008C4A27">
      <w:pPr>
        <w:spacing w:after="0"/>
      </w:pPr>
      <w:r>
        <w:separator/>
      </w:r>
    </w:p>
  </w:footnote>
  <w:footnote w:type="continuationSeparator" w:id="0">
    <w:p w:rsidR="00216A6A" w:rsidRDefault="00216A6A" w:rsidP="008C4A2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D4EB5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54E42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7FA7F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A7AA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C18F9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FCCF7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804C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8EC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E8082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CB86112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AA806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287104"/>
    <w:multiLevelType w:val="multilevel"/>
    <w:tmpl w:val="2AA8B54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4FA63E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A8F21D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9"/>
  </w:num>
  <w:num w:numId="3">
    <w:abstractNumId w:val="13"/>
  </w:num>
  <w:num w:numId="4">
    <w:abstractNumId w:val="10"/>
  </w:num>
  <w:num w:numId="5">
    <w:abstractNumId w:val="11"/>
  </w:num>
  <w:num w:numId="6">
    <w:abstractNumId w:val="12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7FB"/>
    <w:rsid w:val="00077B54"/>
    <w:rsid w:val="00216A6A"/>
    <w:rsid w:val="00293B83"/>
    <w:rsid w:val="002E04B9"/>
    <w:rsid w:val="004C6507"/>
    <w:rsid w:val="00586C86"/>
    <w:rsid w:val="006A3CE7"/>
    <w:rsid w:val="0075612C"/>
    <w:rsid w:val="008417D1"/>
    <w:rsid w:val="008C4A27"/>
    <w:rsid w:val="008F7EFF"/>
    <w:rsid w:val="00A71493"/>
    <w:rsid w:val="00B137AD"/>
    <w:rsid w:val="00B4528D"/>
    <w:rsid w:val="00CF682C"/>
    <w:rsid w:val="00D357FB"/>
    <w:rsid w:val="00D77740"/>
    <w:rsid w:val="00F34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59DEDA-6379-4D86-9F9A-EEEF104DA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528D"/>
  </w:style>
  <w:style w:type="paragraph" w:styleId="Heading1">
    <w:name w:val="heading 1"/>
    <w:basedOn w:val="Normal"/>
    <w:next w:val="Normal"/>
    <w:link w:val="Heading1Char"/>
    <w:uiPriority w:val="9"/>
    <w:qFormat/>
    <w:rsid w:val="00F34A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1414" w:themeColor="accent1"/>
      <w:sz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A9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A9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skListTable">
    <w:name w:val="Task List Table"/>
    <w:basedOn w:val="TableNormal"/>
    <w:uiPriority w:val="99"/>
    <w:rsid w:val="004C6507"/>
    <w:pPr>
      <w:spacing w:before="80" w:after="80" w:line="288" w:lineRule="auto"/>
      <w:jc w:val="center"/>
    </w:pPr>
    <w:rPr>
      <w:rFonts w:eastAsiaTheme="minorEastAsia"/>
      <w:color w:val="595959" w:themeColor="text1" w:themeTint="A6"/>
      <w:szCs w:val="17"/>
      <w:lang w:eastAsia="ja-JP"/>
    </w:r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B4B4B" w:themeFill="accent3" w:themeFillShade="80"/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"/>
    <w:qFormat/>
    <w:rsid w:val="008C4A27"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1"/>
    <w:rsid w:val="008C4A27"/>
    <w:rPr>
      <w:rFonts w:asciiTheme="majorHAnsi" w:eastAsiaTheme="majorEastAsia" w:hAnsiTheme="majorHAnsi" w:cstheme="majorBidi"/>
      <w:color w:val="141414" w:themeColor="accent1"/>
      <w:kern w:val="28"/>
      <w:sz w:val="52"/>
      <w:szCs w:val="20"/>
      <w:lang w:eastAsia="ja-JP"/>
    </w:rPr>
  </w:style>
  <w:style w:type="paragraph" w:styleId="Date">
    <w:name w:val="Date"/>
    <w:basedOn w:val="Normal"/>
    <w:next w:val="Normal"/>
    <w:link w:val="DateChar"/>
    <w:uiPriority w:val="2"/>
    <w:unhideWhenUsed/>
    <w:qFormat/>
    <w:rsid w:val="008417D1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customStyle="1" w:styleId="Address">
    <w:name w:val="Address"/>
    <w:basedOn w:val="Normal"/>
    <w:uiPriority w:val="3"/>
    <w:qFormat/>
    <w:rsid w:val="008417D1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417D1"/>
    <w:pPr>
      <w:spacing w:after="0"/>
      <w:jc w:val="right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8417D1"/>
    <w:rPr>
      <w:color w:val="141414" w:themeColor="accent1"/>
      <w:sz w:val="18"/>
      <w:szCs w:val="20"/>
      <w:lang w:eastAsia="ja-JP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8417D1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8417D1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styleId="Signature">
    <w:name w:val="Signature"/>
    <w:basedOn w:val="Normal"/>
    <w:link w:val="SignatureChar"/>
    <w:uiPriority w:val="6"/>
    <w:unhideWhenUsed/>
    <w:qFormat/>
    <w:rsid w:val="008417D1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8C4A27"/>
    <w:rPr>
      <w:b/>
      <w:bCs/>
      <w:color w:val="0D0D0D" w:themeColor="text1" w:themeTint="F2"/>
      <w:sz w:val="18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8417D1"/>
    <w:rPr>
      <w:rFonts w:asciiTheme="majorHAnsi" w:eastAsiaTheme="majorEastAsia" w:hAnsiTheme="majorHAnsi" w:cstheme="majorBidi"/>
      <w:color w:val="141414" w:themeColor="accent1"/>
      <w:sz w:val="32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8C4A27"/>
    <w:pPr>
      <w:spacing w:after="0"/>
    </w:pPr>
  </w:style>
  <w:style w:type="character" w:styleId="PlaceholderText">
    <w:name w:val="Placeholder Text"/>
    <w:basedOn w:val="DefaultParagraphFont"/>
    <w:uiPriority w:val="99"/>
    <w:semiHidden/>
    <w:rsid w:val="004C6507"/>
    <w:rPr>
      <w:color w:val="3E3E3E" w:themeColor="background2" w:themeShade="40"/>
    </w:rPr>
  </w:style>
  <w:style w:type="character" w:customStyle="1" w:styleId="HeaderChar">
    <w:name w:val="Header Char"/>
    <w:basedOn w:val="DefaultParagraphFont"/>
    <w:link w:val="Header"/>
    <w:uiPriority w:val="99"/>
    <w:rsid w:val="008C4A27"/>
    <w:rPr>
      <w:color w:val="404040" w:themeColor="text1" w:themeTint="BF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507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507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C6507"/>
    <w:pPr>
      <w:spacing w:after="200"/>
    </w:pPr>
    <w:rPr>
      <w:i/>
      <w:iCs/>
      <w:color w:val="000000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507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50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C650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C650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C650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C650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C650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6507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650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65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650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C6507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C650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C6507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C650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C6507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C6507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650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C650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4C650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6507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650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C650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4C650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C650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C6507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C6507"/>
    <w:rPr>
      <w:rFonts w:ascii="Consolas" w:hAnsi="Consolas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4C6507"/>
    <w:rPr>
      <w:color w:val="3E3E3E" w:themeColor="background2" w:themeShade="40"/>
      <w:u w:val="single"/>
    </w:rPr>
  </w:style>
  <w:style w:type="character" w:styleId="Hyperlink">
    <w:name w:val="Hyperlink"/>
    <w:basedOn w:val="DefaultParagraphFont"/>
    <w:uiPriority w:val="99"/>
    <w:unhideWhenUsed/>
    <w:rsid w:val="00D357FB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honnycorella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honnycorella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honn\AppData\Roaming\Microsoft\Templates\CV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3FD88442A864D0EBEBD17B4006C58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4DB5B6-85D1-44AD-B5F1-3B9059691F5C}"/>
      </w:docPartPr>
      <w:docPartBody>
        <w:p w:rsidR="000E68B9" w:rsidRDefault="009F02D0">
          <w:pPr>
            <w:pStyle w:val="C3FD88442A864D0EBEBD17B4006C5876"/>
          </w:pPr>
          <w:r>
            <w:t>Recipient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2D0"/>
    <w:rsid w:val="00075C95"/>
    <w:rsid w:val="000E68B9"/>
    <w:rsid w:val="009F0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18C6991AF147E29697575D07907DCE">
    <w:name w:val="FF18C6991AF147E29697575D07907DCE"/>
  </w:style>
  <w:style w:type="paragraph" w:customStyle="1" w:styleId="DAC3F1EE90BF47798806875E01B8D5E8">
    <w:name w:val="DAC3F1EE90BF47798806875E01B8D5E8"/>
  </w:style>
  <w:style w:type="paragraph" w:customStyle="1" w:styleId="4C720B5C45BF4D60BB944D1F38C85070">
    <w:name w:val="4C720B5C45BF4D60BB944D1F38C85070"/>
  </w:style>
  <w:style w:type="paragraph" w:customStyle="1" w:styleId="990C4CF66EF1424BBADB2B9FD0C26607">
    <w:name w:val="990C4CF66EF1424BBADB2B9FD0C26607"/>
  </w:style>
  <w:style w:type="paragraph" w:customStyle="1" w:styleId="93A80C9621BC40CAAC5FAF07C2CC96A3">
    <w:name w:val="93A80C9621BC40CAAC5FAF07C2CC96A3"/>
  </w:style>
  <w:style w:type="paragraph" w:customStyle="1" w:styleId="67647C558D00430FAD99AC896A39CE63">
    <w:name w:val="67647C558D00430FAD99AC896A39CE63"/>
  </w:style>
  <w:style w:type="paragraph" w:customStyle="1" w:styleId="AAE615AE377D491C93392283FBEB00DB">
    <w:name w:val="AAE615AE377D491C93392283FBEB00DB"/>
  </w:style>
  <w:style w:type="paragraph" w:customStyle="1" w:styleId="C3FD88442A864D0EBEBD17B4006C5876">
    <w:name w:val="C3FD88442A864D0EBEBD17B4006C5876"/>
  </w:style>
  <w:style w:type="paragraph" w:customStyle="1" w:styleId="419401E8A9994DCEAED7DEF3B129780A">
    <w:name w:val="419401E8A9994DCEAED7DEF3B129780A"/>
  </w:style>
  <w:style w:type="paragraph" w:customStyle="1" w:styleId="46C62E90B2704259BD7E3D55D94478E6">
    <w:name w:val="46C62E90B2704259BD7E3D55D94478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eme2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CV Cover letter.dotx</Template>
  <TotalTime>18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Alberto Corella Pérez</dc:creator>
  <cp:keywords/>
  <dc:description/>
  <cp:lastModifiedBy>Jhonny Alberto Corella Pérez</cp:lastModifiedBy>
  <cp:revision>5</cp:revision>
  <dcterms:created xsi:type="dcterms:W3CDTF">2020-05-01T17:51:00Z</dcterms:created>
  <dcterms:modified xsi:type="dcterms:W3CDTF">2020-05-02T14:57:00Z</dcterms:modified>
</cp:coreProperties>
</file>