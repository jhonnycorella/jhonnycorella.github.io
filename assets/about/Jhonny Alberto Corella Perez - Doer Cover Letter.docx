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28D" w:rsidRPr="0020648A" w:rsidRDefault="00D357FB" w:rsidP="00CF682C">
      <w:pPr>
        <w:pStyle w:val="Title"/>
        <w:jc w:val="both"/>
        <w:rPr>
          <w:lang w:val="es-CR"/>
        </w:rPr>
      </w:pPr>
      <w:r w:rsidRPr="0020648A">
        <w:rPr>
          <w:lang w:val="es-CR"/>
        </w:rPr>
        <w:t>Jhonny Alberto Corella Pérez</w:t>
      </w:r>
    </w:p>
    <w:p w:rsidR="008417D1" w:rsidRPr="00D357FB" w:rsidRDefault="00D357FB" w:rsidP="00CF682C">
      <w:pPr>
        <w:jc w:val="both"/>
        <w:rPr>
          <w:sz w:val="20"/>
          <w:szCs w:val="20"/>
          <w:lang w:val="es-CR"/>
        </w:rPr>
      </w:pPr>
      <w:r w:rsidRPr="00D357FB">
        <w:rPr>
          <w:sz w:val="20"/>
          <w:szCs w:val="20"/>
          <w:lang w:val="es-CR"/>
        </w:rPr>
        <w:t>San Carlos, Alajuela, Costa Rica</w:t>
      </w:r>
      <w:r w:rsidR="008417D1" w:rsidRPr="00D357FB">
        <w:rPr>
          <w:sz w:val="20"/>
          <w:szCs w:val="20"/>
          <w:lang w:val="es-CR"/>
        </w:rPr>
        <w:t> | </w:t>
      </w:r>
      <w:r w:rsidRPr="00D357FB">
        <w:rPr>
          <w:sz w:val="20"/>
          <w:szCs w:val="20"/>
          <w:lang w:val="es-CR"/>
        </w:rPr>
        <w:t>+506 8955 9021</w:t>
      </w:r>
      <w:r w:rsidR="008417D1" w:rsidRPr="00D357FB">
        <w:rPr>
          <w:sz w:val="20"/>
          <w:szCs w:val="20"/>
          <w:lang w:val="es-CR"/>
        </w:rPr>
        <w:t> | </w:t>
      </w:r>
      <w:hyperlink r:id="rId7" w:history="1">
        <w:r w:rsidRPr="00D357FB">
          <w:rPr>
            <w:rStyle w:val="Hyperlink"/>
            <w:sz w:val="20"/>
            <w:szCs w:val="20"/>
            <w:lang w:val="es-CR"/>
          </w:rPr>
          <w:t>jhonnycorella@gmail.com</w:t>
        </w:r>
      </w:hyperlink>
      <w:r w:rsidRPr="00D357FB">
        <w:rPr>
          <w:sz w:val="20"/>
          <w:szCs w:val="20"/>
          <w:lang w:val="es-CR"/>
        </w:rPr>
        <w:t xml:space="preserve"> | jhonnycorella.github.io</w:t>
      </w:r>
    </w:p>
    <w:sdt>
      <w:sdtPr>
        <w:alias w:val="Date:"/>
        <w:tag w:val="Date:"/>
        <w:id w:val="394869556"/>
        <w:placeholder>
          <w:docPart w:val="93A80C9621BC40CAAC5FAF07C2CC96A3"/>
        </w:placeholder>
        <w:temporary/>
        <w:showingPlcHdr/>
        <w15:appearance w15:val="hidden"/>
      </w:sdtPr>
      <w:sdtEndPr/>
      <w:sdtContent>
        <w:p w:rsidR="008C4A27" w:rsidRDefault="008C4A27" w:rsidP="00CF682C">
          <w:pPr>
            <w:pStyle w:val="Date"/>
            <w:jc w:val="both"/>
          </w:pPr>
          <w:r>
            <w:t>Date</w:t>
          </w:r>
        </w:p>
      </w:sdtContent>
    </w:sdt>
    <w:sdt>
      <w:sdtPr>
        <w:alias w:val="Recipient Name:"/>
        <w:tag w:val="Recipient Name:"/>
        <w:id w:val="1064140302"/>
        <w:placeholder>
          <w:docPart w:val="67647C558D00430FAD99AC896A39CE63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8C4A27" w:rsidRDefault="00F34A95" w:rsidP="00CF682C">
          <w:pPr>
            <w:pStyle w:val="Address"/>
            <w:jc w:val="both"/>
          </w:pPr>
          <w:r>
            <w:t>Recipient Name</w:t>
          </w:r>
        </w:p>
      </w:sdtContent>
    </w:sdt>
    <w:sdt>
      <w:sdtPr>
        <w:alias w:val="Title, Company, Address, City, ST ZIP Code:"/>
        <w:tag w:val="Title, Company, Address, City, ST ZIP Code:"/>
        <w:id w:val="1366563885"/>
        <w:placeholder>
          <w:docPart w:val="AAE615AE377D491C93392283FBEB00DB"/>
        </w:placeholder>
        <w:temporary/>
        <w:showingPlcHdr/>
        <w15:appearance w15:val="hidden"/>
      </w:sdtPr>
      <w:sdtEndPr/>
      <w:sdtContent>
        <w:p w:rsidR="008417D1" w:rsidRDefault="00B137AD" w:rsidP="00CF682C">
          <w:pPr>
            <w:pStyle w:val="Address"/>
            <w:jc w:val="both"/>
          </w:pPr>
          <w:r>
            <w:t>Title</w:t>
          </w:r>
          <w:r>
            <w:br/>
            <w:t>Company</w:t>
          </w:r>
          <w:r>
            <w:br/>
            <w:t>Address</w:t>
          </w:r>
          <w:r w:rsidR="00F34A95">
            <w:br/>
            <w:t xml:space="preserve">City, ST </w:t>
          </w:r>
          <w:r w:rsidR="008417D1">
            <w:t>ZIP Code</w:t>
          </w:r>
        </w:p>
      </w:sdtContent>
    </w:sdt>
    <w:p w:rsidR="008C4A27" w:rsidRDefault="008417D1" w:rsidP="00CF682C">
      <w:pPr>
        <w:pStyle w:val="Salutation"/>
        <w:jc w:val="both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C3FD88442A864D0EBEBD17B4006C5876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34A95">
            <w:t>Recipient Name</w:t>
          </w:r>
        </w:sdtContent>
      </w:sdt>
      <w:r w:rsidR="008C4A27">
        <w:t>:</w:t>
      </w:r>
    </w:p>
    <w:p w:rsidR="0020648A" w:rsidRDefault="0020648A" w:rsidP="0020648A">
      <w:pPr>
        <w:jc w:val="both"/>
      </w:pPr>
      <w:r>
        <w:t xml:space="preserve">I would like to express my interest in the Software Engineer Developer position. I am a self-motivated and progress-driven </w:t>
      </w:r>
      <w:r w:rsidRPr="0020648A">
        <w:rPr>
          <w:b/>
          <w:highlight w:val="yellow"/>
        </w:rPr>
        <w:t>[Target Role]</w:t>
      </w:r>
      <w:r>
        <w:t xml:space="preserve"> with an extensive background in this industry. With a long-standing record of initiative and innovation, I have developed and executed strategies which I believe will bring value to </w:t>
      </w:r>
      <w:r w:rsidRPr="0020648A">
        <w:rPr>
          <w:b/>
          <w:highlight w:val="yellow"/>
        </w:rPr>
        <w:t>[Target Company]</w:t>
      </w:r>
      <w:r>
        <w:t xml:space="preserve">. </w:t>
      </w:r>
    </w:p>
    <w:p w:rsidR="0020648A" w:rsidRDefault="0020648A" w:rsidP="0020648A">
      <w:pPr>
        <w:jc w:val="both"/>
      </w:pPr>
    </w:p>
    <w:p w:rsidR="0020648A" w:rsidRDefault="0020648A" w:rsidP="0020648A">
      <w:pPr>
        <w:jc w:val="both"/>
      </w:pPr>
      <w:r>
        <w:t xml:space="preserve">Throughout the course of my career, I have honed my </w:t>
      </w:r>
      <w:r w:rsidRPr="0020648A">
        <w:rPr>
          <w:b/>
          <w:highlight w:val="yellow"/>
        </w:rPr>
        <w:t>[Skill 1]</w:t>
      </w:r>
      <w:r>
        <w:t xml:space="preserve"> and </w:t>
      </w:r>
      <w:r w:rsidRPr="0020648A">
        <w:rPr>
          <w:b/>
          <w:highlight w:val="yellow"/>
        </w:rPr>
        <w:t>[Skill 2]</w:t>
      </w:r>
      <w:r>
        <w:t xml:space="preserve"> abilities. I am an astute problem-solver capable of prioritizing and managing complex projects with proficiency.</w:t>
      </w:r>
      <w:r>
        <w:t xml:space="preserve"> </w:t>
      </w:r>
      <w:r>
        <w:t xml:space="preserve">In my previous role, I exercised collaboration, communication, and </w:t>
      </w:r>
      <w:r w:rsidRPr="0020648A">
        <w:rPr>
          <w:b/>
          <w:highlight w:val="yellow"/>
        </w:rPr>
        <w:t>[Skill 3]</w:t>
      </w:r>
      <w:r>
        <w:t xml:space="preserve"> in contribution of team efforts and organizational improvements. I am open-minded and focused on new developments in my field. I have proven to be effective and motivational, with proficiency in customer service and collaborative work. I enjoy brainstorming and coordinating efforts to achieve a common goal.</w:t>
      </w:r>
    </w:p>
    <w:p w:rsidR="0020648A" w:rsidRDefault="0020648A" w:rsidP="0020648A">
      <w:pPr>
        <w:jc w:val="both"/>
      </w:pPr>
    </w:p>
    <w:p w:rsidR="008417D1" w:rsidRDefault="0020648A" w:rsidP="0020648A">
      <w:pPr>
        <w:jc w:val="both"/>
      </w:pPr>
      <w:r>
        <w:t>Please take a moment to review my enclosed resume and accompanying credentials. I would appreciate the opportunity to speak with you regarding my candidacy for the Software Engineer Developer role.</w:t>
      </w:r>
      <w:r>
        <w:t xml:space="preserve"> </w:t>
      </w:r>
      <w:bookmarkStart w:id="0" w:name="_GoBack"/>
      <w:bookmarkEnd w:id="0"/>
      <w:r>
        <w:t>I'm looking forward to your response and thank you for your consideration.</w:t>
      </w:r>
    </w:p>
    <w:p w:rsidR="00D357FB" w:rsidRDefault="008417D1" w:rsidP="00CF682C">
      <w:pPr>
        <w:pStyle w:val="Closing"/>
        <w:jc w:val="both"/>
      </w:pPr>
      <w:r>
        <w:t>Sincerely,</w:t>
      </w:r>
    </w:p>
    <w:p w:rsidR="00B4528D" w:rsidRPr="00F34A95" w:rsidRDefault="00D357FB" w:rsidP="00CF682C">
      <w:pPr>
        <w:pStyle w:val="Closing"/>
        <w:jc w:val="both"/>
        <w:rPr>
          <w:color w:val="404040" w:themeColor="text1" w:themeTint="BF"/>
        </w:rPr>
      </w:pPr>
      <w:r w:rsidRPr="00D357FB">
        <w:rPr>
          <w:color w:val="404040" w:themeColor="text1" w:themeTint="BF"/>
        </w:rPr>
        <w:t>Jhonny Alberto Corella Pérez</w:t>
      </w:r>
    </w:p>
    <w:sectPr w:rsidR="00B4528D" w:rsidRPr="00F34A95">
      <w:footerReference w:type="default" r:id="rId8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7FB" w:rsidRDefault="009117FB" w:rsidP="008C4A27">
      <w:pPr>
        <w:spacing w:after="0"/>
      </w:pPr>
      <w:r>
        <w:separator/>
      </w:r>
    </w:p>
  </w:endnote>
  <w:endnote w:type="continuationSeparator" w:id="0">
    <w:p w:rsidR="009117FB" w:rsidRDefault="009117FB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7FB" w:rsidRDefault="009117FB" w:rsidP="008C4A27">
      <w:pPr>
        <w:spacing w:after="0"/>
      </w:pPr>
      <w:r>
        <w:separator/>
      </w:r>
    </w:p>
  </w:footnote>
  <w:footnote w:type="continuationSeparator" w:id="0">
    <w:p w:rsidR="009117FB" w:rsidRDefault="009117FB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FB"/>
    <w:rsid w:val="00077B54"/>
    <w:rsid w:val="0020648A"/>
    <w:rsid w:val="00293B83"/>
    <w:rsid w:val="004C6507"/>
    <w:rsid w:val="00586C86"/>
    <w:rsid w:val="006A3CE7"/>
    <w:rsid w:val="008417D1"/>
    <w:rsid w:val="008C4A27"/>
    <w:rsid w:val="008F7EFF"/>
    <w:rsid w:val="009117FB"/>
    <w:rsid w:val="00A71493"/>
    <w:rsid w:val="00B137AD"/>
    <w:rsid w:val="00B4528D"/>
    <w:rsid w:val="00CF682C"/>
    <w:rsid w:val="00D357FB"/>
    <w:rsid w:val="00D77740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DEDA-6379-4D86-9F9A-EEEF104D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D357F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honnycorel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A80C9621BC40CAAC5FAF07C2CC9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D534-518D-4841-B85D-B23D7241F499}"/>
      </w:docPartPr>
      <w:docPartBody>
        <w:p w:rsidR="00860FD2" w:rsidRDefault="009F02D0">
          <w:pPr>
            <w:pStyle w:val="93A80C9621BC40CAAC5FAF07C2CC96A3"/>
          </w:pPr>
          <w:r>
            <w:t>Date</w:t>
          </w:r>
        </w:p>
      </w:docPartBody>
    </w:docPart>
    <w:docPart>
      <w:docPartPr>
        <w:name w:val="67647C558D00430FAD99AC896A39C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4EF-3D5F-4034-BB5D-6F97571B759F}"/>
      </w:docPartPr>
      <w:docPartBody>
        <w:p w:rsidR="00860FD2" w:rsidRDefault="009F02D0">
          <w:pPr>
            <w:pStyle w:val="67647C558D00430FAD99AC896A39CE63"/>
          </w:pPr>
          <w:r>
            <w:t>Recipient Name</w:t>
          </w:r>
        </w:p>
      </w:docPartBody>
    </w:docPart>
    <w:docPart>
      <w:docPartPr>
        <w:name w:val="AAE615AE377D491C93392283FBEB0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1D50-F726-4A11-9426-740BDD606F8B}"/>
      </w:docPartPr>
      <w:docPartBody>
        <w:p w:rsidR="00860FD2" w:rsidRDefault="009F02D0">
          <w:pPr>
            <w:pStyle w:val="AAE615AE377D491C93392283FBEB00DB"/>
          </w:pPr>
          <w:r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C3FD88442A864D0EBEBD17B4006C5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DB5B6-85D1-44AD-B5F1-3B9059691F5C}"/>
      </w:docPartPr>
      <w:docPartBody>
        <w:p w:rsidR="00860FD2" w:rsidRDefault="009F02D0">
          <w:pPr>
            <w:pStyle w:val="C3FD88442A864D0EBEBD17B4006C5876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D0"/>
    <w:rsid w:val="006173F9"/>
    <w:rsid w:val="00860FD2"/>
    <w:rsid w:val="009F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8C6991AF147E29697575D07907DCE">
    <w:name w:val="FF18C6991AF147E29697575D07907DCE"/>
  </w:style>
  <w:style w:type="paragraph" w:customStyle="1" w:styleId="DAC3F1EE90BF47798806875E01B8D5E8">
    <w:name w:val="DAC3F1EE90BF47798806875E01B8D5E8"/>
  </w:style>
  <w:style w:type="paragraph" w:customStyle="1" w:styleId="4C720B5C45BF4D60BB944D1F38C85070">
    <w:name w:val="4C720B5C45BF4D60BB944D1F38C85070"/>
  </w:style>
  <w:style w:type="paragraph" w:customStyle="1" w:styleId="990C4CF66EF1424BBADB2B9FD0C26607">
    <w:name w:val="990C4CF66EF1424BBADB2B9FD0C26607"/>
  </w:style>
  <w:style w:type="paragraph" w:customStyle="1" w:styleId="93A80C9621BC40CAAC5FAF07C2CC96A3">
    <w:name w:val="93A80C9621BC40CAAC5FAF07C2CC96A3"/>
  </w:style>
  <w:style w:type="paragraph" w:customStyle="1" w:styleId="67647C558D00430FAD99AC896A39CE63">
    <w:name w:val="67647C558D00430FAD99AC896A39CE63"/>
  </w:style>
  <w:style w:type="paragraph" w:customStyle="1" w:styleId="AAE615AE377D491C93392283FBEB00DB">
    <w:name w:val="AAE615AE377D491C93392283FBEB00DB"/>
  </w:style>
  <w:style w:type="paragraph" w:customStyle="1" w:styleId="C3FD88442A864D0EBEBD17B4006C5876">
    <w:name w:val="C3FD88442A864D0EBEBD17B4006C5876"/>
  </w:style>
  <w:style w:type="paragraph" w:customStyle="1" w:styleId="419401E8A9994DCEAED7DEF3B129780A">
    <w:name w:val="419401E8A9994DCEAED7DEF3B129780A"/>
  </w:style>
  <w:style w:type="paragraph" w:customStyle="1" w:styleId="46C62E90B2704259BD7E3D55D94478E6">
    <w:name w:val="46C62E90B2704259BD7E3D55D94478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11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Alberto Corella Pérez</dc:creator>
  <cp:keywords/>
  <dc:description/>
  <cp:lastModifiedBy>Jhonny Alberto Corella Pérez</cp:lastModifiedBy>
  <cp:revision>4</cp:revision>
  <dcterms:created xsi:type="dcterms:W3CDTF">2020-05-01T17:51:00Z</dcterms:created>
  <dcterms:modified xsi:type="dcterms:W3CDTF">2020-05-01T18:05:00Z</dcterms:modified>
</cp:coreProperties>
</file>